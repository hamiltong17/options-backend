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pPr w:leftFromText="180" w:rightFromText="180" w:vertAnchor="text" w:horzAnchor="margin" w:tblpXSpec="center" w:tblpY="107"/>
        <w:tblW w:w="12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8" w:type="dxa"/>
          <w:left w:w="1440" w:type="dxa"/>
          <w:bottom w:w="288" w:type="dxa"/>
          <w:right w:w="1512" w:type="dxa"/>
        </w:tblCellMar>
        <w:tblLook w:val="04A0" w:firstRow="1" w:lastRow="0" w:firstColumn="1" w:lastColumn="0" w:noHBand="0" w:noVBand="1"/>
      </w:tblPr>
      <w:tblGrid>
        <w:gridCol w:w="12600"/>
      </w:tblGrid>
      <w:tr w:rsidR="00A446AF" w:rsidRPr="004C214C" w14:paraId="61E59225" w14:textId="77777777" w:rsidTr="00AB0FCD">
        <w:tc>
          <w:tcPr>
            <w:tcW w:w="12600" w:type="dxa"/>
            <w:tcBorders>
              <w:bottom w:val="single" w:sz="4" w:space="0" w:color="0BD0D9" w:themeColor="accent3"/>
            </w:tcBorders>
          </w:tcPr>
          <w:p w14:paraId="24EAE1CF" w14:textId="48621AF6" w:rsidR="00A446AF" w:rsidRPr="004C214C" w:rsidRDefault="004513CB" w:rsidP="004C214C">
            <w:pPr>
              <w:pStyle w:val="Title"/>
              <w:framePr w:hSpace="0" w:wrap="auto" w:vAnchor="margin" w:hAnchor="text" w:xAlign="left" w:yAlign="inline"/>
            </w:pPr>
            <w:r w:rsidRPr="004C214C">
              <w:t>Business Plan</w:t>
            </w:r>
          </w:p>
        </w:tc>
      </w:tr>
      <w:tr w:rsidR="00A446AF" w:rsidRPr="00515CB2" w14:paraId="7876D928" w14:textId="77777777" w:rsidTr="00AB0FCD">
        <w:tc>
          <w:tcPr>
            <w:tcW w:w="12600" w:type="dxa"/>
            <w:tcBorders>
              <w:top w:val="single" w:sz="4" w:space="0" w:color="0BD0D9" w:themeColor="accent3"/>
              <w:bottom w:val="nil"/>
            </w:tcBorders>
          </w:tcPr>
          <w:p w14:paraId="3F248E60" w14:textId="624B74B1" w:rsidR="00A446AF" w:rsidRPr="00A20201" w:rsidRDefault="003D0673" w:rsidP="00A20201">
            <w:pPr>
              <w:pStyle w:val="Subtitle"/>
              <w:framePr w:hSpace="0" w:wrap="auto" w:vAnchor="margin" w:hAnchor="text" w:xAlign="left" w:yAlign="inline"/>
              <w:jc w:val="center"/>
              <w:rPr>
                <w:rStyle w:val="Strong"/>
                <w:rFonts w:ascii="Arial" w:hAnsi="Arial" w:cs="Arial"/>
                <w:sz w:val="48"/>
                <w:szCs w:val="48"/>
              </w:rPr>
            </w:pPr>
            <w:r w:rsidRPr="00A20201">
              <w:rPr>
                <w:rStyle w:val="Strong"/>
                <w:rFonts w:ascii="Arial" w:hAnsi="Arial" w:cs="Arial"/>
                <w:b w:val="0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All-One Consulting</w:t>
            </w:r>
          </w:p>
        </w:tc>
      </w:tr>
    </w:tbl>
    <w:p w14:paraId="0275BD09" w14:textId="77777777" w:rsidR="00285732" w:rsidRDefault="00285732" w:rsidP="004513CB">
      <w:pPr>
        <w:spacing w:before="0" w:after="360"/>
      </w:pPr>
    </w:p>
    <w:p w14:paraId="79E1AC27" w14:textId="5E0DC2AC" w:rsidR="00F51A8A" w:rsidRDefault="00F51A8A" w:rsidP="004513CB">
      <w:pPr>
        <w:spacing w:before="0" w:after="360"/>
      </w:pPr>
    </w:p>
    <w:p w14:paraId="04E07961" w14:textId="268D0334" w:rsidR="001F69B0" w:rsidRDefault="001F69B0" w:rsidP="001F69B0">
      <w:pPr>
        <w:spacing w:before="0" w:after="36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192B9F3" wp14:editId="4AF83B64">
            <wp:simplePos x="0" y="0"/>
            <wp:positionH relativeFrom="column">
              <wp:align>center</wp:align>
            </wp:positionH>
            <wp:positionV relativeFrom="paragraph">
              <wp:posOffset>301625</wp:posOffset>
            </wp:positionV>
            <wp:extent cx="2194560" cy="2176272"/>
            <wp:effectExtent l="190500" t="190500" r="186690" b="186055"/>
            <wp:wrapSquare wrapText="bothSides"/>
            <wp:docPr id="202630801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801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7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67E9" w14:textId="41DBC122" w:rsidR="00F51A8A" w:rsidRDefault="00F51A8A" w:rsidP="004513CB">
      <w:pPr>
        <w:spacing w:before="0" w:after="360"/>
      </w:pPr>
    </w:p>
    <w:p w14:paraId="2B4D3E8C" w14:textId="77777777" w:rsidR="00F51A8A" w:rsidRDefault="00F51A8A" w:rsidP="004513CB">
      <w:pPr>
        <w:spacing w:before="0" w:after="360"/>
      </w:pPr>
    </w:p>
    <w:p w14:paraId="4D653FB9" w14:textId="77777777" w:rsidR="00F51A8A" w:rsidRDefault="00F51A8A" w:rsidP="004513CB">
      <w:pPr>
        <w:spacing w:before="0" w:after="360"/>
      </w:pPr>
    </w:p>
    <w:p w14:paraId="404A8542" w14:textId="77777777" w:rsidR="00F51A8A" w:rsidRDefault="00F51A8A" w:rsidP="004513CB">
      <w:pPr>
        <w:spacing w:before="0" w:after="360"/>
      </w:pPr>
    </w:p>
    <w:p w14:paraId="05E701C8" w14:textId="77777777" w:rsidR="00F51A8A" w:rsidRDefault="00F51A8A" w:rsidP="004513CB">
      <w:pPr>
        <w:spacing w:before="0" w:after="360"/>
      </w:pPr>
    </w:p>
    <w:p w14:paraId="0A3C101B" w14:textId="77777777" w:rsidR="00F51A8A" w:rsidRDefault="00F51A8A" w:rsidP="004513CB">
      <w:pPr>
        <w:spacing w:before="0" w:after="360"/>
      </w:pPr>
    </w:p>
    <w:p w14:paraId="3D4282FF" w14:textId="77777777" w:rsidR="00340DA2" w:rsidRDefault="00340DA2" w:rsidP="004513CB">
      <w:pPr>
        <w:spacing w:before="0" w:after="360"/>
      </w:pPr>
    </w:p>
    <w:tbl>
      <w:tblPr>
        <w:tblW w:w="9540" w:type="dxa"/>
        <w:tblLook w:val="0600" w:firstRow="0" w:lastRow="0" w:firstColumn="0" w:lastColumn="0" w:noHBand="1" w:noVBand="1"/>
      </w:tblPr>
      <w:tblGrid>
        <w:gridCol w:w="3870"/>
        <w:gridCol w:w="2811"/>
        <w:gridCol w:w="2859"/>
      </w:tblGrid>
      <w:tr w:rsidR="004513CB" w:rsidRPr="004513CB" w14:paraId="185917E6" w14:textId="77777777" w:rsidTr="001F69B0">
        <w:trPr>
          <w:trHeight w:val="1422"/>
        </w:trPr>
        <w:tc>
          <w:tcPr>
            <w:tcW w:w="3870" w:type="dxa"/>
          </w:tcPr>
          <w:p w14:paraId="233F484A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9756F5F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4467975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423B1C1F" w14:textId="60170DB1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Email</w:t>
            </w:r>
            <w:r w:rsidR="004C214C" w:rsidRPr="00757989">
              <w:rPr>
                <w:rFonts w:ascii="Arial" w:hAnsi="Arial" w:cs="Arial"/>
              </w:rPr>
              <w:t>:</w:t>
            </w:r>
            <w:r w:rsidR="00FE36F4" w:rsidRPr="00757989">
              <w:rPr>
                <w:rFonts w:ascii="Arial" w:hAnsi="Arial" w:cs="Arial"/>
              </w:rPr>
              <w:t xml:space="preserve"> </w:t>
            </w:r>
            <w:r w:rsidR="003D0673" w:rsidRPr="00757989">
              <w:rPr>
                <w:rFonts w:ascii="Arial" w:hAnsi="Arial" w:cs="Arial"/>
              </w:rPr>
              <w:t>allone</w:t>
            </w:r>
            <w:r w:rsidR="00BA1A18" w:rsidRPr="00757989">
              <w:rPr>
                <w:rFonts w:ascii="Arial" w:hAnsi="Arial" w:cs="Arial"/>
              </w:rPr>
              <w:t>@</w:t>
            </w:r>
            <w:r w:rsidR="003D0673" w:rsidRPr="00757989">
              <w:rPr>
                <w:rFonts w:ascii="Arial" w:hAnsi="Arial" w:cs="Arial"/>
              </w:rPr>
              <w:t>gmail</w:t>
            </w:r>
            <w:r w:rsidR="00BA1A18" w:rsidRPr="00757989">
              <w:rPr>
                <w:rFonts w:ascii="Arial" w:hAnsi="Arial" w:cs="Arial"/>
              </w:rPr>
              <w:t>.com</w:t>
            </w:r>
            <w:r w:rsidRPr="00757989">
              <w:rPr>
                <w:rFonts w:ascii="Arial" w:hAnsi="Arial" w:cs="Arial"/>
              </w:rPr>
              <w:br/>
            </w:r>
          </w:p>
        </w:tc>
        <w:tc>
          <w:tcPr>
            <w:tcW w:w="2811" w:type="dxa"/>
          </w:tcPr>
          <w:p w14:paraId="184FCC89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C7257ED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DF70736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1E7AFC9" w14:textId="3EADBD17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Phone</w:t>
            </w:r>
            <w:r w:rsidR="004C214C" w:rsidRPr="00757989">
              <w:rPr>
                <w:rFonts w:ascii="Arial" w:hAnsi="Arial" w:cs="Arial"/>
              </w:rPr>
              <w:t>:</w:t>
            </w:r>
            <w:r w:rsidR="00BA1A18" w:rsidRPr="00757989">
              <w:rPr>
                <w:rFonts w:ascii="Arial" w:hAnsi="Arial" w:cs="Arial"/>
              </w:rPr>
              <w:t xml:space="preserve"> </w:t>
            </w:r>
            <w:r w:rsidR="004C214C" w:rsidRPr="00757989">
              <w:rPr>
                <w:rFonts w:ascii="Arial" w:hAnsi="Arial" w:cs="Arial"/>
              </w:rPr>
              <w:t>(</w:t>
            </w:r>
            <w:r w:rsidR="00BA1A18" w:rsidRPr="00757989">
              <w:rPr>
                <w:rFonts w:ascii="Arial" w:hAnsi="Arial" w:cs="Arial"/>
              </w:rPr>
              <w:t>805</w:t>
            </w:r>
            <w:r w:rsidR="004C214C" w:rsidRPr="00757989">
              <w:rPr>
                <w:rFonts w:ascii="Arial" w:hAnsi="Arial" w:cs="Arial"/>
              </w:rPr>
              <w:t>)</w:t>
            </w:r>
            <w:r w:rsidR="00BA1A18" w:rsidRPr="00757989">
              <w:rPr>
                <w:rFonts w:ascii="Arial" w:hAnsi="Arial" w:cs="Arial"/>
              </w:rPr>
              <w:t>.555.0155</w:t>
            </w:r>
            <w:r w:rsidRPr="00757989">
              <w:rPr>
                <w:rFonts w:ascii="Arial" w:hAnsi="Arial" w:cs="Arial"/>
              </w:rPr>
              <w:br/>
            </w:r>
          </w:p>
        </w:tc>
        <w:tc>
          <w:tcPr>
            <w:tcW w:w="2859" w:type="dxa"/>
          </w:tcPr>
          <w:p w14:paraId="243D0C1B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68935732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44B2C4C8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F631CE9" w14:textId="6B507AD9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Address</w:t>
            </w:r>
            <w:r w:rsidR="004C214C" w:rsidRPr="00757989">
              <w:rPr>
                <w:rFonts w:ascii="Arial" w:hAnsi="Arial" w:cs="Arial"/>
              </w:rPr>
              <w:t xml:space="preserve">: </w:t>
            </w:r>
            <w:r w:rsidR="00BA1A18" w:rsidRPr="00757989">
              <w:rPr>
                <w:rFonts w:ascii="Arial" w:hAnsi="Arial" w:cs="Arial"/>
              </w:rPr>
              <w:t>456 7th Street</w:t>
            </w:r>
            <w:r w:rsidRPr="00757989">
              <w:rPr>
                <w:rFonts w:ascii="Arial" w:hAnsi="Arial" w:cs="Arial"/>
              </w:rPr>
              <w:br/>
            </w:r>
            <w:r w:rsidR="00757989" w:rsidRPr="00757989">
              <w:rPr>
                <w:rFonts w:ascii="Arial" w:hAnsi="Arial" w:cs="Arial"/>
              </w:rPr>
              <w:t>San Diego</w:t>
            </w:r>
            <w:r w:rsidRPr="00757989">
              <w:rPr>
                <w:rFonts w:ascii="Arial" w:hAnsi="Arial" w:cs="Arial"/>
              </w:rPr>
              <w:t>, CA</w:t>
            </w:r>
          </w:p>
        </w:tc>
      </w:tr>
    </w:tbl>
    <w:p w14:paraId="2CF6A128" w14:textId="77777777" w:rsidR="00A446AF" w:rsidRDefault="00A446AF" w:rsidP="00176545"/>
    <w:p w14:paraId="0C9143C4" w14:textId="77777777" w:rsidR="00B43C03" w:rsidRDefault="00B43C03" w:rsidP="00176545">
      <w:pPr>
        <w:spacing w:after="0"/>
        <w:sectPr w:rsidR="00B43C03" w:rsidSect="007838B5">
          <w:footerReference w:type="even" r:id="rId13"/>
          <w:footerReference w:type="default" r:id="rId14"/>
          <w:pgSz w:w="12240" w:h="15840" w:code="1"/>
          <w:pgMar w:top="1440" w:right="1080" w:bottom="1440" w:left="1080" w:header="0" w:footer="0" w:gutter="0"/>
          <w:cols w:space="720"/>
          <w:titlePg/>
          <w:docGrid w:linePitch="360"/>
        </w:sectPr>
      </w:pPr>
    </w:p>
    <w:p w14:paraId="06D38CED" w14:textId="5F8A4B56" w:rsidR="00890469" w:rsidRPr="00732994" w:rsidRDefault="00AB10AB" w:rsidP="00A20201">
      <w:pPr>
        <w:pStyle w:val="Heading1"/>
        <w:rPr>
          <w:rFonts w:ascii="Arial" w:hAnsi="Arial" w:cs="Arial"/>
        </w:rPr>
      </w:pPr>
      <w:r w:rsidRPr="00732994">
        <w:rPr>
          <w:rFonts w:ascii="Arial" w:hAnsi="Arial" w:cs="Arial"/>
        </w:rPr>
        <w:lastRenderedPageBreak/>
        <w:t>Vision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14:paraId="784F263E" w14:textId="77777777" w:rsidTr="00323C60">
        <w:trPr>
          <w:trHeight w:val="2448"/>
        </w:trPr>
        <w:tc>
          <w:tcPr>
            <w:tcW w:w="623" w:type="pct"/>
            <w:shd w:val="clear" w:color="auto" w:fill="auto"/>
          </w:tcPr>
          <w:p w14:paraId="7CD2246E" w14:textId="77777777" w:rsidR="007C5380" w:rsidRDefault="00DB5379" w:rsidP="00A20201">
            <w:pPr>
              <w:pStyle w:val="Icon"/>
              <w:jc w:val="left"/>
              <w:rPr>
                <w:u w:val="double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4685DF2" wp14:editId="62E9053F">
                  <wp:extent cx="182880" cy="182880"/>
                  <wp:effectExtent l="0" t="0" r="0" b="0"/>
                  <wp:docPr id="1160565988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533A22A0" w14:textId="46A47DFA" w:rsidR="007C5380" w:rsidRPr="00732994" w:rsidRDefault="00AB10AB" w:rsidP="00A20201">
            <w:pPr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Our vision is to establish everlasting relationships with our clients while also </w:t>
            </w:r>
            <w:r w:rsidR="00575B38" w:rsidRPr="00732994">
              <w:rPr>
                <w:rFonts w:ascii="Arial" w:hAnsi="Arial" w:cs="Arial"/>
                <w:sz w:val="24"/>
                <w:szCs w:val="24"/>
              </w:rPr>
              <w:t>providing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streamline experience to help your business thrive.</w:t>
            </w:r>
          </w:p>
        </w:tc>
      </w:tr>
    </w:tbl>
    <w:p w14:paraId="0F7B1BBA" w14:textId="5363A32A" w:rsidR="008C3997" w:rsidRPr="00732994" w:rsidRDefault="003D0673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Purpose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14:paraId="3B745704" w14:textId="77777777" w:rsidTr="00323C60">
        <w:trPr>
          <w:trHeight w:val="1008"/>
        </w:trPr>
        <w:tc>
          <w:tcPr>
            <w:tcW w:w="623" w:type="pct"/>
            <w:shd w:val="clear" w:color="auto" w:fill="auto"/>
          </w:tcPr>
          <w:p w14:paraId="00E36426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207B374D" wp14:editId="320550A7">
                  <wp:extent cx="182880" cy="182880"/>
                  <wp:effectExtent l="0" t="0" r="0" b="0"/>
                  <wp:docPr id="40797165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5A66F93C" w14:textId="38928586" w:rsidR="007C538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are here to innovate the industry while also providing a service that </w:t>
            </w:r>
            <w:r w:rsidR="00AB10AB" w:rsidRPr="00732994"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6F3CB5" w:rsidRPr="00732994">
              <w:rPr>
                <w:rFonts w:ascii="Arial" w:hAnsi="Arial" w:cs="Arial"/>
                <w:sz w:val="24"/>
                <w:szCs w:val="24"/>
              </w:rPr>
              <w:t>can’t</w:t>
            </w:r>
            <w:r w:rsidR="00AB10AB" w:rsidRPr="00732994">
              <w:rPr>
                <w:rFonts w:ascii="Arial" w:hAnsi="Arial" w:cs="Arial"/>
                <w:sz w:val="24"/>
                <w:szCs w:val="24"/>
              </w:rPr>
              <w:t xml:space="preserve"> find anywhere else.</w:t>
            </w:r>
          </w:p>
        </w:tc>
      </w:tr>
    </w:tbl>
    <w:p w14:paraId="666CE9C6" w14:textId="53AE72BE" w:rsidR="003A35D9" w:rsidRDefault="003A35D9" w:rsidP="00A20201"/>
    <w:p w14:paraId="7B5141FE" w14:textId="77777777" w:rsidR="00D90988" w:rsidRPr="00732994" w:rsidRDefault="00A446AF" w:rsidP="00A20201">
      <w:pPr>
        <w:pStyle w:val="Heading2"/>
        <w:rPr>
          <w:rFonts w:ascii="Arial" w:hAnsi="Arial" w:cs="Arial"/>
          <w:sz w:val="36"/>
          <w:szCs w:val="36"/>
        </w:rPr>
      </w:pPr>
      <w:bookmarkStart w:id="0" w:name="_Toc162543111"/>
      <w:bookmarkStart w:id="1" w:name="_Toc198047826"/>
      <w:r w:rsidRPr="00732994">
        <w:rPr>
          <w:rFonts w:ascii="Arial" w:hAnsi="Arial" w:cs="Arial"/>
          <w:sz w:val="36"/>
          <w:szCs w:val="36"/>
        </w:rPr>
        <w:t>O</w:t>
      </w:r>
      <w:bookmarkEnd w:id="0"/>
      <w:r w:rsidRPr="00732994">
        <w:rPr>
          <w:rFonts w:ascii="Arial" w:hAnsi="Arial" w:cs="Arial"/>
          <w:sz w:val="36"/>
          <w:szCs w:val="36"/>
        </w:rPr>
        <w:t>bjectives</w:t>
      </w:r>
      <w:bookmarkEnd w:id="1"/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22F51862" w14:textId="77777777" w:rsidTr="00323C60">
        <w:trPr>
          <w:trHeight w:val="144"/>
        </w:trPr>
        <w:tc>
          <w:tcPr>
            <w:tcW w:w="623" w:type="pct"/>
            <w:shd w:val="clear" w:color="auto" w:fill="auto"/>
          </w:tcPr>
          <w:p w14:paraId="775DB125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8735F56" wp14:editId="7D1D65D7">
                  <wp:extent cx="182880" cy="182880"/>
                  <wp:effectExtent l="0" t="0" r="0" b="0"/>
                  <wp:docPr id="13966678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061CCA7" w14:textId="5C2C72F1" w:rsidR="007C538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We hope to make your business thrive and reach new milestones.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B528CA" w14:textId="77777777" w:rsidR="008A0660" w:rsidRPr="00732994" w:rsidRDefault="00A446AF" w:rsidP="00A20201">
      <w:pPr>
        <w:pStyle w:val="Heading2"/>
        <w:rPr>
          <w:rFonts w:ascii="Arial" w:hAnsi="Arial" w:cs="Arial"/>
          <w:sz w:val="36"/>
          <w:szCs w:val="36"/>
        </w:rPr>
      </w:pPr>
      <w:bookmarkStart w:id="2" w:name="_Toc20386631"/>
      <w:bookmarkStart w:id="3" w:name="_Toc162543112"/>
      <w:bookmarkStart w:id="4" w:name="_Toc198047827"/>
      <w:r w:rsidRPr="00732994">
        <w:rPr>
          <w:rFonts w:ascii="Arial" w:hAnsi="Arial" w:cs="Arial"/>
          <w:sz w:val="36"/>
          <w:szCs w:val="36"/>
        </w:rPr>
        <w:t>M</w:t>
      </w:r>
      <w:bookmarkEnd w:id="2"/>
      <w:bookmarkEnd w:id="3"/>
      <w:r w:rsidRPr="00732994">
        <w:rPr>
          <w:rFonts w:ascii="Arial" w:hAnsi="Arial" w:cs="Arial"/>
          <w:sz w:val="36"/>
          <w:szCs w:val="36"/>
        </w:rPr>
        <w:t>ission statement</w:t>
      </w:r>
      <w:bookmarkEnd w:id="4"/>
    </w:p>
    <w:tbl>
      <w:tblPr>
        <w:tblW w:w="5016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70"/>
        <w:gridCol w:w="8220"/>
      </w:tblGrid>
      <w:tr w:rsidR="008A0660" w:rsidRPr="00732994" w14:paraId="5EE7B818" w14:textId="77777777" w:rsidTr="00323C60">
        <w:trPr>
          <w:trHeight w:val="720"/>
        </w:trPr>
        <w:tc>
          <w:tcPr>
            <w:tcW w:w="623" w:type="pct"/>
            <w:shd w:val="clear" w:color="auto" w:fill="auto"/>
          </w:tcPr>
          <w:p w14:paraId="53EAA845" w14:textId="77777777" w:rsidR="008A066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BD8F631" wp14:editId="7D69B733">
                  <wp:extent cx="182880" cy="182880"/>
                  <wp:effectExtent l="0" t="0" r="0" b="0"/>
                  <wp:docPr id="192884774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C464591" w14:textId="7E3D9A66" w:rsidR="008A066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Our mission is to provide the best financial advice for you or your personal business.</w:t>
            </w:r>
          </w:p>
        </w:tc>
      </w:tr>
    </w:tbl>
    <w:p w14:paraId="7A8E6AA0" w14:textId="39DD32C7" w:rsidR="00A83AE6" w:rsidRPr="00732994" w:rsidRDefault="003D0673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Goals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10AD3EEC" w14:textId="77777777" w:rsidTr="00323C60">
        <w:trPr>
          <w:trHeight w:val="432"/>
        </w:trPr>
        <w:tc>
          <w:tcPr>
            <w:tcW w:w="623" w:type="pct"/>
            <w:shd w:val="clear" w:color="auto" w:fill="auto"/>
          </w:tcPr>
          <w:p w14:paraId="449D6A45" w14:textId="77777777" w:rsidR="007C5380" w:rsidRPr="00732994" w:rsidRDefault="00DB5379" w:rsidP="00A20201">
            <w:pPr>
              <w:pStyle w:val="NoSpacing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BA6140A" wp14:editId="0D5BAEDC">
                  <wp:extent cx="182880" cy="182880"/>
                  <wp:effectExtent l="0" t="0" r="0" b="0"/>
                  <wp:docPr id="1656024040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602B381" w14:textId="51FA8CCA" w:rsidR="007C5380" w:rsidRPr="00732994" w:rsidRDefault="003D0673" w:rsidP="00A20201">
            <w:pPr>
              <w:pStyle w:val="TipText"/>
              <w:rPr>
                <w:rFonts w:ascii="Arial" w:eastAsiaTheme="minorEastAsia" w:hAnsi="Arial" w:cs="Arial"/>
                <w:i/>
                <w:iCs w:val="0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We plan on providing the best experience for you or your business.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1539C27" w14:textId="3F33EA52" w:rsidR="00322956" w:rsidRPr="00757989" w:rsidRDefault="00F32EA1" w:rsidP="00A20201">
      <w:pPr>
        <w:pStyle w:val="Heading1"/>
        <w:rPr>
          <w:rFonts w:ascii="Arial" w:hAnsi="Arial" w:cs="Arial"/>
          <w:b/>
          <w:bCs/>
        </w:rPr>
      </w:pPr>
      <w:r w:rsidRPr="00757989">
        <w:rPr>
          <w:rFonts w:ascii="Arial" w:hAnsi="Arial" w:cs="Arial"/>
          <w:b/>
          <w:bCs/>
        </w:rPr>
        <w:t>Target Market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0E200D0A" w14:textId="77777777" w:rsidTr="00323C60">
        <w:trPr>
          <w:trHeight w:val="864"/>
        </w:trPr>
        <w:tc>
          <w:tcPr>
            <w:tcW w:w="623" w:type="pct"/>
            <w:shd w:val="clear" w:color="auto" w:fill="auto"/>
          </w:tcPr>
          <w:p w14:paraId="5F9A7BC0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14FDEA1" wp14:editId="401C7C83">
                  <wp:extent cx="182880" cy="182880"/>
                  <wp:effectExtent l="0" t="0" r="0" b="0"/>
                  <wp:docPr id="1681953672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448A710E" w14:textId="2631108D" w:rsidR="007C5380" w:rsidRPr="00732994" w:rsidRDefault="003F7DBA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</w:t>
            </w:r>
            <w:r w:rsidR="00936E37" w:rsidRPr="00732994">
              <w:rPr>
                <w:rFonts w:ascii="Arial" w:hAnsi="Arial" w:cs="Arial"/>
                <w:sz w:val="24"/>
                <w:szCs w:val="24"/>
              </w:rPr>
              <w:t>servicing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6783" w:rsidRPr="00732994">
              <w:rPr>
                <w:rFonts w:ascii="Arial" w:hAnsi="Arial" w:cs="Arial"/>
                <w:sz w:val="24"/>
                <w:szCs w:val="24"/>
              </w:rPr>
              <w:t>privately owned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businesses </w:t>
            </w:r>
            <w:r w:rsidR="00B66783" w:rsidRPr="00732994">
              <w:rPr>
                <w:rFonts w:ascii="Arial" w:hAnsi="Arial" w:cs="Arial"/>
                <w:sz w:val="24"/>
                <w:szCs w:val="24"/>
              </w:rPr>
              <w:t>including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6E37" w:rsidRPr="00732994">
              <w:rPr>
                <w:rFonts w:ascii="Arial" w:hAnsi="Arial" w:cs="Arial"/>
                <w:sz w:val="24"/>
                <w:szCs w:val="24"/>
              </w:rPr>
              <w:t>small start-ups.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CE53E4E" w14:textId="60463E53" w:rsidR="00A13988" w:rsidRPr="001B3ED8" w:rsidRDefault="00AE5EC8" w:rsidP="00A20201">
      <w:pPr>
        <w:pStyle w:val="Heading2"/>
        <w:rPr>
          <w:rFonts w:ascii="Arial" w:hAnsi="Arial" w:cs="Arial"/>
          <w:sz w:val="36"/>
          <w:szCs w:val="36"/>
        </w:rPr>
      </w:pPr>
      <w:r w:rsidRPr="001B3ED8">
        <w:rPr>
          <w:rFonts w:ascii="Arial" w:hAnsi="Arial" w:cs="Arial"/>
          <w:sz w:val="36"/>
          <w:szCs w:val="36"/>
        </w:rPr>
        <w:t>S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W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O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T Analysis</w:t>
      </w:r>
      <w:bookmarkStart w:id="5" w:name="_Toc162543115"/>
      <w:bookmarkStart w:id="6" w:name="_Toc198047831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28"/>
        <w:gridCol w:w="7822"/>
      </w:tblGrid>
      <w:tr w:rsidR="00A13988" w14:paraId="264CC29B" w14:textId="77777777" w:rsidTr="00EB6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shd w:val="clear" w:color="auto" w:fill="FFFFFF" w:themeFill="background1"/>
          </w:tcPr>
          <w:p w14:paraId="26498CB2" w14:textId="15D9280B" w:rsidR="00A13988" w:rsidRDefault="00A13988" w:rsidP="00A20201">
            <w:pPr>
              <w:pStyle w:val="Heading2"/>
            </w:pPr>
          </w:p>
        </w:tc>
        <w:tc>
          <w:tcPr>
            <w:tcW w:w="7822" w:type="dxa"/>
            <w:shd w:val="clear" w:color="auto" w:fill="FFFFFF" w:themeFill="background1"/>
          </w:tcPr>
          <w:p w14:paraId="6EA7614D" w14:textId="77777777" w:rsidR="00A13988" w:rsidRDefault="00A13988" w:rsidP="00A20201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988" w14:paraId="6ABCFEE4" w14:textId="77777777" w:rsidTr="00EB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9D2830E" w14:textId="0CB48C94" w:rsidR="00A13988" w:rsidRPr="00A13988" w:rsidRDefault="00A13988" w:rsidP="00A20201">
            <w:pPr>
              <w:pStyle w:val="Heading2"/>
            </w:pPr>
            <w:r>
              <w:t>Strengths</w:t>
            </w:r>
            <w:r w:rsidR="0059609E">
              <w:t xml:space="preserve"> </w:t>
            </w:r>
          </w:p>
        </w:tc>
        <w:tc>
          <w:tcPr>
            <w:tcW w:w="7822" w:type="dxa"/>
          </w:tcPr>
          <w:p w14:paraId="4BFAAC9E" w14:textId="54E71F04" w:rsidR="00A13988" w:rsidRDefault="005D760C" w:rsidP="00A20201">
            <w:pPr>
              <w:pStyle w:val="Heading2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Accurate reporting, Attention to detail, </w:t>
            </w:r>
            <w:r w:rsidR="0053089B">
              <w:t>Office Certified</w:t>
            </w:r>
          </w:p>
        </w:tc>
      </w:tr>
      <w:tr w:rsidR="00A13988" w14:paraId="5E62C81B" w14:textId="77777777" w:rsidTr="00EB6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F8B5455" w14:textId="0B0FD4B7" w:rsidR="00A13988" w:rsidRDefault="00A13988" w:rsidP="00A20201">
            <w:pPr>
              <w:pStyle w:val="Heading2"/>
            </w:pPr>
            <w:r>
              <w:t>Weaknesses</w:t>
            </w:r>
          </w:p>
        </w:tc>
        <w:tc>
          <w:tcPr>
            <w:tcW w:w="7822" w:type="dxa"/>
          </w:tcPr>
          <w:p w14:paraId="4F2F231C" w14:textId="07B7FC28" w:rsidR="00A13988" w:rsidRDefault="007A7384" w:rsidP="00A20201">
            <w:pPr>
              <w:pStyle w:val="Heading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Low Client Base, </w:t>
            </w:r>
            <w:r w:rsidR="00DB1A61">
              <w:t>Required Equipment</w:t>
            </w:r>
          </w:p>
        </w:tc>
      </w:tr>
      <w:tr w:rsidR="00A13988" w14:paraId="1633B073" w14:textId="77777777" w:rsidTr="00EB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A392F9" w14:textId="6585DB85" w:rsidR="00A13988" w:rsidRDefault="00EB01B7" w:rsidP="00A20201">
            <w:pPr>
              <w:pStyle w:val="Heading2"/>
            </w:pPr>
            <w:r>
              <w:t>Opportunities</w:t>
            </w:r>
          </w:p>
        </w:tc>
        <w:tc>
          <w:tcPr>
            <w:tcW w:w="7822" w:type="dxa"/>
          </w:tcPr>
          <w:p w14:paraId="344A01CC" w14:textId="24D3235B" w:rsidR="00A13988" w:rsidRDefault="005C0473" w:rsidP="00A20201">
            <w:pPr>
              <w:pStyle w:val="Heading2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Contracts, </w:t>
            </w:r>
            <w:r w:rsidR="00582BC3">
              <w:t xml:space="preserve">Packages, </w:t>
            </w:r>
            <w:r w:rsidR="0056592D">
              <w:t>Data Commissions</w:t>
            </w:r>
          </w:p>
        </w:tc>
      </w:tr>
      <w:tr w:rsidR="00A13988" w14:paraId="07FC8E0C" w14:textId="77777777" w:rsidTr="00EB6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804EE3D" w14:textId="3AE7554B" w:rsidR="00A13988" w:rsidRDefault="00EB01B7" w:rsidP="00A20201">
            <w:pPr>
              <w:pStyle w:val="Heading2"/>
            </w:pPr>
            <w:r>
              <w:t>Threats</w:t>
            </w:r>
          </w:p>
        </w:tc>
        <w:tc>
          <w:tcPr>
            <w:tcW w:w="7822" w:type="dxa"/>
          </w:tcPr>
          <w:p w14:paraId="5034786B" w14:textId="63CD1D94" w:rsidR="00A13988" w:rsidRDefault="00416DD0" w:rsidP="00A20201">
            <w:pPr>
              <w:pStyle w:val="Heading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Competing services,</w:t>
            </w:r>
            <w:r w:rsidR="005F5397">
              <w:t xml:space="preserve"> </w:t>
            </w:r>
            <w:r w:rsidR="00F65DF2">
              <w:t xml:space="preserve">Ai </w:t>
            </w:r>
            <w:r w:rsidR="00011DB6">
              <w:t>Software</w:t>
            </w:r>
            <w:r w:rsidR="00BF39B4">
              <w:t>, Competi</w:t>
            </w:r>
            <w:r w:rsidR="008C1CEB">
              <w:t xml:space="preserve">ng </w:t>
            </w:r>
            <w:r w:rsidR="00BF39B4">
              <w:t>Freelancers</w:t>
            </w:r>
          </w:p>
        </w:tc>
      </w:tr>
    </w:tbl>
    <w:p w14:paraId="1FF7F81F" w14:textId="77777777" w:rsidR="00A13988" w:rsidRDefault="00A13988" w:rsidP="00A20201">
      <w:pPr>
        <w:pStyle w:val="Heading2"/>
      </w:pPr>
    </w:p>
    <w:p w14:paraId="01F05A89" w14:textId="77777777" w:rsidR="00962065" w:rsidRPr="00962065" w:rsidRDefault="00962065" w:rsidP="00A20201"/>
    <w:p w14:paraId="5C3280D3" w14:textId="1E1B7F86" w:rsidR="007C5380" w:rsidRPr="00732994" w:rsidRDefault="00CF2B5A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L</w:t>
      </w:r>
      <w:bookmarkEnd w:id="5"/>
      <w:r w:rsidRPr="00732994">
        <w:rPr>
          <w:rFonts w:ascii="Arial" w:hAnsi="Arial" w:cs="Arial"/>
          <w:sz w:val="36"/>
          <w:szCs w:val="36"/>
        </w:rPr>
        <w:t>ocation</w:t>
      </w:r>
      <w:bookmarkEnd w:id="6"/>
    </w:p>
    <w:tbl>
      <w:tblPr>
        <w:tblW w:w="5016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451"/>
        <w:gridCol w:w="8939"/>
      </w:tblGrid>
      <w:tr w:rsidR="007C5380" w:rsidRPr="00732994" w14:paraId="5270EE3C" w14:textId="77777777" w:rsidTr="006E5F13">
        <w:trPr>
          <w:trHeight w:val="576"/>
        </w:trPr>
        <w:tc>
          <w:tcPr>
            <w:tcW w:w="240" w:type="pct"/>
            <w:shd w:val="clear" w:color="auto" w:fill="auto"/>
          </w:tcPr>
          <w:p w14:paraId="1884F559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0BC3C51" wp14:editId="3062DCE6">
                  <wp:extent cx="182880" cy="182880"/>
                  <wp:effectExtent l="0" t="0" r="0" b="0"/>
                  <wp:docPr id="63661817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0" w:type="pct"/>
            <w:shd w:val="clear" w:color="auto" w:fill="auto"/>
          </w:tcPr>
          <w:p w14:paraId="31E5A829" w14:textId="014057BF" w:rsidR="00761B43" w:rsidRPr="00732994" w:rsidRDefault="002B27B5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</w:t>
            </w:r>
            <w:r w:rsidR="008C1CEB" w:rsidRPr="00732994">
              <w:rPr>
                <w:rFonts w:ascii="Arial" w:hAnsi="Arial" w:cs="Arial"/>
                <w:sz w:val="24"/>
                <w:szCs w:val="24"/>
              </w:rPr>
              <w:t>are located in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7989">
              <w:rPr>
                <w:rFonts w:ascii="Arial" w:hAnsi="Arial" w:cs="Arial"/>
                <w:sz w:val="24"/>
                <w:szCs w:val="24"/>
              </w:rPr>
              <w:t>San Diego</w:t>
            </w:r>
            <w:r w:rsidR="00095D9B" w:rsidRPr="00732994">
              <w:rPr>
                <w:rFonts w:ascii="Arial" w:hAnsi="Arial" w:cs="Arial"/>
                <w:sz w:val="24"/>
                <w:szCs w:val="24"/>
              </w:rPr>
              <w:t>, CA</w:t>
            </w:r>
          </w:p>
        </w:tc>
      </w:tr>
    </w:tbl>
    <w:p w14:paraId="51704D43" w14:textId="31C1E117" w:rsidR="000C2E99" w:rsidRPr="00732994" w:rsidRDefault="00006125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Future Growth</w:t>
      </w:r>
    </w:p>
    <w:tbl>
      <w:tblPr>
        <w:tblW w:w="5174" w:type="pct"/>
        <w:tblInd w:w="-270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9146"/>
      </w:tblGrid>
      <w:tr w:rsidR="007C5380" w:rsidRPr="00732994" w14:paraId="2550581C" w14:textId="77777777" w:rsidTr="006E5F13">
        <w:trPr>
          <w:trHeight w:val="3024"/>
        </w:trPr>
        <w:tc>
          <w:tcPr>
            <w:tcW w:w="279" w:type="pct"/>
            <w:shd w:val="clear" w:color="auto" w:fill="auto"/>
          </w:tcPr>
          <w:p w14:paraId="5C50D888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BC1257D" wp14:editId="1BC8269F">
                  <wp:extent cx="182880" cy="182880"/>
                  <wp:effectExtent l="0" t="0" r="0" b="0"/>
                  <wp:docPr id="173182093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pct"/>
            <w:shd w:val="clear" w:color="auto" w:fill="auto"/>
          </w:tcPr>
          <w:p w14:paraId="4B0D40EF" w14:textId="77777777" w:rsidR="007C5380" w:rsidRDefault="00386EDC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</w:t>
            </w:r>
            <w:r w:rsidR="00437619">
              <w:rPr>
                <w:rFonts w:ascii="Arial" w:hAnsi="Arial" w:cs="Arial"/>
                <w:sz w:val="24"/>
                <w:szCs w:val="24"/>
              </w:rPr>
              <w:t>scaling</w:t>
            </w:r>
            <w:r w:rsidR="00757989">
              <w:rPr>
                <w:rFonts w:ascii="Arial" w:hAnsi="Arial" w:cs="Arial"/>
                <w:sz w:val="24"/>
                <w:szCs w:val="24"/>
              </w:rPr>
              <w:t xml:space="preserve"> our services </w:t>
            </w:r>
            <w:r w:rsidR="00437619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larger sized entities, along with a potential </w:t>
            </w:r>
            <w:r w:rsidR="0010559E" w:rsidRPr="00732994">
              <w:rPr>
                <w:rFonts w:ascii="Arial" w:hAnsi="Arial" w:cs="Arial"/>
                <w:sz w:val="24"/>
                <w:szCs w:val="24"/>
              </w:rPr>
              <w:t xml:space="preserve">headquarters where </w:t>
            </w:r>
            <w:r w:rsidR="003904C3" w:rsidRPr="00732994">
              <w:rPr>
                <w:rFonts w:ascii="Arial" w:hAnsi="Arial" w:cs="Arial"/>
                <w:sz w:val="24"/>
                <w:szCs w:val="24"/>
              </w:rPr>
              <w:t>appointments can be taken care of in person.</w:t>
            </w:r>
          </w:p>
          <w:p w14:paraId="12A59229" w14:textId="77777777" w:rsid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  <w:bookmarkStart w:id="7" w:name="_Toc162543118"/>
            <w:bookmarkStart w:id="8" w:name="_Toc198047834"/>
          </w:p>
          <w:p w14:paraId="0AE73289" w14:textId="77777777" w:rsid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</w:p>
          <w:p w14:paraId="24FA249E" w14:textId="74E4DC60" w:rsidR="00D6429E" w:rsidRP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  <w:r w:rsidRPr="00D6429E">
              <w:rPr>
                <w:rFonts w:ascii="Arial" w:hAnsi="Arial" w:cs="Arial"/>
                <w:sz w:val="36"/>
                <w:szCs w:val="36"/>
              </w:rPr>
              <w:t>P</w:t>
            </w:r>
            <w:bookmarkEnd w:id="7"/>
            <w:r w:rsidRPr="00D6429E">
              <w:rPr>
                <w:rFonts w:ascii="Arial" w:hAnsi="Arial" w:cs="Arial"/>
                <w:sz w:val="36"/>
                <w:szCs w:val="36"/>
              </w:rPr>
              <w:t>roducts and services</w:t>
            </w:r>
            <w:bookmarkEnd w:id="8"/>
          </w:p>
          <w:tbl>
            <w:tblPr>
              <w:tblW w:w="9398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28"/>
              <w:gridCol w:w="8870"/>
            </w:tblGrid>
            <w:tr w:rsidR="00D6429E" w:rsidRPr="00D6429E" w14:paraId="3DAD4195" w14:textId="77777777" w:rsidTr="00D6429E">
              <w:trPr>
                <w:trHeight w:val="2304"/>
              </w:trPr>
              <w:tc>
                <w:tcPr>
                  <w:tcW w:w="281" w:type="pct"/>
                  <w:shd w:val="clear" w:color="auto" w:fill="auto"/>
                </w:tcPr>
                <w:p w14:paraId="2B5B94DF" w14:textId="77777777" w:rsidR="00D6429E" w:rsidRPr="00D6429E" w:rsidRDefault="00D6429E" w:rsidP="00D6429E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429E">
                    <w:rPr>
                      <w:rFonts w:ascii="Arial" w:hAnsi="Arial" w:cs="Arial"/>
                      <w:noProof/>
                      <w:sz w:val="24"/>
                      <w:szCs w:val="24"/>
                      <w:lang w:val="en-AU" w:eastAsia="en-AU"/>
                    </w:rPr>
                    <w:drawing>
                      <wp:inline distT="0" distB="0" distL="0" distR="0" wp14:anchorId="0AF8AEFD" wp14:editId="015DE380">
                        <wp:extent cx="182880" cy="182880"/>
                        <wp:effectExtent l="0" t="0" r="0" b="0"/>
                        <wp:docPr id="87896510" name="Graphic 67" descr="Play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565988" name="Graphic 1160565988" descr="Play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9" w:type="pct"/>
                  <w:shd w:val="clear" w:color="auto" w:fill="auto"/>
                </w:tcPr>
                <w:p w14:paraId="736AEFD2" w14:textId="77777777" w:rsidR="00D6429E" w:rsidRPr="00D6429E" w:rsidRDefault="00D6429E" w:rsidP="00D6429E">
                  <w:pPr>
                    <w:spacing w:before="100" w:after="100"/>
                    <w:ind w:left="360" w:right="576" w:hanging="360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We provide financial services for you or your business</w:t>
                  </w:r>
                </w:p>
                <w:p w14:paraId="687F500F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-Data Entry</w:t>
                  </w:r>
                </w:p>
                <w:p w14:paraId="772F4A8E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-File Organization</w:t>
                  </w:r>
                </w:p>
                <w:p w14:paraId="6C4C1422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 xml:space="preserve">-Quarterly Estimates </w:t>
                  </w:r>
                </w:p>
              </w:tc>
            </w:tr>
          </w:tbl>
          <w:p w14:paraId="14F773FF" w14:textId="77777777" w:rsidR="00D6429E" w:rsidRPr="00D6429E" w:rsidRDefault="00D6429E" w:rsidP="00D6429E">
            <w:pPr>
              <w:keepNext/>
              <w:keepLines/>
              <w:spacing w:before="120" w:after="120" w:line="240" w:lineRule="auto"/>
              <w:outlineLvl w:val="1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6429E">
              <w:rPr>
                <w:rFonts w:ascii="Arial" w:hAnsi="Arial" w:cs="Arial"/>
                <w:b/>
                <w:bCs/>
                <w:sz w:val="36"/>
                <w:szCs w:val="36"/>
              </w:rPr>
              <w:t>Pricing</w:t>
            </w:r>
          </w:p>
          <w:tbl>
            <w:tblPr>
              <w:tblW w:w="9352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54"/>
              <w:gridCol w:w="8998"/>
            </w:tblGrid>
            <w:tr w:rsidR="00D6429E" w:rsidRPr="00D6429E" w14:paraId="42D7743D" w14:textId="77777777" w:rsidTr="005F4226">
              <w:trPr>
                <w:trHeight w:val="720"/>
              </w:trPr>
              <w:tc>
                <w:tcPr>
                  <w:tcW w:w="189" w:type="pct"/>
                  <w:shd w:val="clear" w:color="auto" w:fill="auto"/>
                </w:tcPr>
                <w:p w14:paraId="7429B8FA" w14:textId="77777777" w:rsidR="00D6429E" w:rsidRPr="00D6429E" w:rsidRDefault="00D6429E" w:rsidP="00D6429E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429E">
                    <w:rPr>
                      <w:rFonts w:ascii="Arial" w:hAnsi="Arial" w:cs="Arial"/>
                      <w:noProof/>
                      <w:sz w:val="24"/>
                      <w:szCs w:val="24"/>
                      <w:lang w:val="en-AU" w:eastAsia="en-AU"/>
                    </w:rPr>
                    <w:drawing>
                      <wp:inline distT="0" distB="0" distL="0" distR="0" wp14:anchorId="09ED52D6" wp14:editId="708F8B18">
                        <wp:extent cx="182880" cy="182880"/>
                        <wp:effectExtent l="0" t="0" r="0" b="0"/>
                        <wp:docPr id="1171800739" name="Graphic 67" descr="Play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565988" name="Graphic 1160565988" descr="Play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1" w:type="pct"/>
                  <w:shd w:val="clear" w:color="auto" w:fill="auto"/>
                </w:tcPr>
                <w:p w14:paraId="7FAA49A0" w14:textId="77777777" w:rsidR="00D6429E" w:rsidRPr="00D6429E" w:rsidRDefault="00D6429E" w:rsidP="00D6429E">
                  <w:pPr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We are contracted or inquired to provide our service at the discretion of the business.</w:t>
                  </w:r>
                </w:p>
              </w:tc>
            </w:tr>
          </w:tbl>
          <w:p w14:paraId="31264C78" w14:textId="094DDBDF" w:rsidR="00D6429E" w:rsidRPr="00D6429E" w:rsidRDefault="00D6429E" w:rsidP="00D6429E">
            <w:pPr>
              <w:tabs>
                <w:tab w:val="left" w:pos="1368"/>
              </w:tabs>
            </w:pPr>
          </w:p>
        </w:tc>
      </w:tr>
    </w:tbl>
    <w:p w14:paraId="1650ECB6" w14:textId="7A23A698" w:rsidR="0092480B" w:rsidRPr="00732994" w:rsidRDefault="00D1508A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 xml:space="preserve">In </w:t>
      </w:r>
      <w:r w:rsidR="00335802" w:rsidRPr="00732994">
        <w:rPr>
          <w:rFonts w:ascii="Arial" w:hAnsi="Arial" w:cs="Arial"/>
          <w:sz w:val="36"/>
          <w:szCs w:val="36"/>
        </w:rPr>
        <w:t>Summary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451"/>
        <w:gridCol w:w="197"/>
        <w:gridCol w:w="8738"/>
      </w:tblGrid>
      <w:tr w:rsidR="003C7981" w:rsidRPr="00732994" w14:paraId="01A8389A" w14:textId="77777777" w:rsidTr="005F4226">
        <w:trPr>
          <w:trHeight w:val="432"/>
        </w:trPr>
        <w:tc>
          <w:tcPr>
            <w:tcW w:w="240" w:type="pct"/>
            <w:shd w:val="clear" w:color="auto" w:fill="auto"/>
          </w:tcPr>
          <w:p w14:paraId="3995C0FC" w14:textId="77777777" w:rsidR="003C7981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87E5F0D" wp14:editId="531165E4">
                  <wp:extent cx="182880" cy="182880"/>
                  <wp:effectExtent l="0" t="0" r="0" b="0"/>
                  <wp:docPr id="2107229424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0" w:type="pct"/>
            <w:gridSpan w:val="2"/>
            <w:shd w:val="clear" w:color="auto" w:fill="auto"/>
          </w:tcPr>
          <w:p w14:paraId="4119463C" w14:textId="5854B14B" w:rsidR="003C7981" w:rsidRPr="00732994" w:rsidRDefault="00D1508A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helping businesses thrive and </w:t>
            </w:r>
            <w:r w:rsidR="00335802" w:rsidRPr="00732994">
              <w:rPr>
                <w:rFonts w:ascii="Arial" w:hAnsi="Arial" w:cs="Arial"/>
                <w:sz w:val="24"/>
                <w:szCs w:val="24"/>
              </w:rPr>
              <w:t>reach new heights, helping them be a key component in their community.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C7981" w14:paraId="59DC45AC" w14:textId="77777777" w:rsidTr="00A446AF">
        <w:trPr>
          <w:trHeight w:val="1152"/>
        </w:trPr>
        <w:tc>
          <w:tcPr>
            <w:tcW w:w="345" w:type="pct"/>
            <w:gridSpan w:val="2"/>
            <w:shd w:val="clear" w:color="auto" w:fill="auto"/>
          </w:tcPr>
          <w:p w14:paraId="54CF248A" w14:textId="57DCD5CA" w:rsidR="003C7981" w:rsidRDefault="003C7981" w:rsidP="00D6429E">
            <w:pPr>
              <w:spacing w:before="0" w:after="320" w:line="300" w:lineRule="auto"/>
            </w:pPr>
          </w:p>
        </w:tc>
        <w:tc>
          <w:tcPr>
            <w:tcW w:w="4655" w:type="pct"/>
            <w:shd w:val="clear" w:color="auto" w:fill="auto"/>
          </w:tcPr>
          <w:p w14:paraId="549B0359" w14:textId="35D8C3D0" w:rsidR="003C7981" w:rsidRDefault="003C7981" w:rsidP="00A20201">
            <w:pPr>
              <w:pStyle w:val="TipText"/>
            </w:pPr>
          </w:p>
        </w:tc>
      </w:tr>
    </w:tbl>
    <w:p w14:paraId="79DD1BD5" w14:textId="77777777" w:rsidR="007838B5" w:rsidRDefault="007838B5" w:rsidP="00A20201">
      <w:pPr>
        <w:sectPr w:rsidR="007838B5" w:rsidSect="007838B5">
          <w:pgSz w:w="12240" w:h="15840" w:code="1"/>
          <w:pgMar w:top="1440" w:right="1440" w:bottom="720" w:left="1440" w:header="720" w:footer="432" w:gutter="0"/>
          <w:cols w:space="720"/>
          <w:docGrid w:linePitch="360"/>
        </w:sectPr>
      </w:pPr>
    </w:p>
    <w:p w14:paraId="0A562BD7" w14:textId="77777777" w:rsidR="0051249A" w:rsidRDefault="0051249A" w:rsidP="00A20201"/>
    <w:p w14:paraId="2C470A6D" w14:textId="77777777" w:rsidR="004E4D73" w:rsidRDefault="004E4D73" w:rsidP="00A20201">
      <w:pPr>
        <w:sectPr w:rsidR="004E4D73" w:rsidSect="006C686F">
          <w:footerReference w:type="default" r:id="rId18"/>
          <w:pgSz w:w="15840" w:h="12240" w:orient="landscape" w:code="1"/>
          <w:pgMar w:top="1440" w:right="1080" w:bottom="720" w:left="1080" w:header="720" w:footer="432" w:gutter="0"/>
          <w:cols w:space="720"/>
          <w:docGrid w:linePitch="360"/>
        </w:sectPr>
      </w:pPr>
    </w:p>
    <w:p w14:paraId="2EF22003" w14:textId="77777777" w:rsidR="007838B5" w:rsidRDefault="007838B5" w:rsidP="00A20201">
      <w:pPr>
        <w:sectPr w:rsidR="007838B5" w:rsidSect="006C686F">
          <w:footerReference w:type="default" r:id="rId19"/>
          <w:pgSz w:w="12240" w:h="15840" w:code="1"/>
          <w:pgMar w:top="1440" w:right="1440" w:bottom="720" w:left="1440" w:header="720" w:footer="432" w:gutter="0"/>
          <w:cols w:space="720"/>
          <w:docGrid w:linePitch="360"/>
        </w:sectPr>
      </w:pPr>
    </w:p>
    <w:p w14:paraId="42E55E88" w14:textId="77777777" w:rsidR="000B6478" w:rsidRDefault="000B6478" w:rsidP="00A20201">
      <w:pPr>
        <w:pStyle w:val="NoSpacing"/>
      </w:pPr>
    </w:p>
    <w:sectPr w:rsidR="000B6478" w:rsidSect="006C686F">
      <w:pgSz w:w="12240" w:h="15840" w:code="1"/>
      <w:pgMar w:top="144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32CA3" w14:textId="77777777" w:rsidR="003D0673" w:rsidRDefault="003D0673">
      <w:pPr>
        <w:spacing w:after="0" w:line="240" w:lineRule="auto"/>
      </w:pPr>
      <w:r>
        <w:separator/>
      </w:r>
    </w:p>
    <w:p w14:paraId="00D448E7" w14:textId="77777777" w:rsidR="003D0673" w:rsidRDefault="003D0673"/>
  </w:endnote>
  <w:endnote w:type="continuationSeparator" w:id="0">
    <w:p w14:paraId="18E4CC57" w14:textId="77777777" w:rsidR="003D0673" w:rsidRDefault="003D0673">
      <w:pPr>
        <w:spacing w:after="0" w:line="240" w:lineRule="auto"/>
      </w:pPr>
      <w:r>
        <w:continuationSeparator/>
      </w:r>
    </w:p>
    <w:p w14:paraId="1C7FF64E" w14:textId="77777777" w:rsidR="003D0673" w:rsidRDefault="003D0673"/>
  </w:endnote>
  <w:endnote w:type="continuationNotice" w:id="1">
    <w:p w14:paraId="786AD0B8" w14:textId="77777777" w:rsidR="003D0673" w:rsidRDefault="003D0673">
      <w:pPr>
        <w:spacing w:after="0" w:line="240" w:lineRule="auto"/>
      </w:pPr>
    </w:p>
    <w:p w14:paraId="34D6102A" w14:textId="77777777" w:rsidR="003D0673" w:rsidRDefault="003D06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85881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C90B8" w14:textId="63E83BC7" w:rsidR="00F51A8A" w:rsidRDefault="00F51A8A" w:rsidP="006D4AB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55F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C8C1A1" w14:textId="77777777" w:rsidR="00F51A8A" w:rsidRDefault="00F51A8A" w:rsidP="006D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63210" w14:textId="77777777" w:rsidR="00F51A8A" w:rsidRPr="006C686F" w:rsidRDefault="00F51A8A" w:rsidP="006D4AB1">
    <w:pPr>
      <w:pStyle w:val="Footer"/>
    </w:pPr>
    <w:r>
      <w:t xml:space="preserve">BUSINESS PLAN | April 25, </w:t>
    </w:r>
    <w:r w:rsidR="006D4AB1">
      <w:t>20XX</w:t>
    </w:r>
    <w:r w:rsidR="006C686F">
      <w:tab/>
    </w:r>
    <w:sdt>
      <w:sdtPr>
        <w:id w:val="-224609033"/>
        <w:docPartObj>
          <w:docPartGallery w:val="Page Numbers (Bottom of Page)"/>
          <w:docPartUnique/>
        </w:docPartObj>
      </w:sdtPr>
      <w:sdtEndPr/>
      <w:sdtContent>
        <w:r w:rsidR="006C686F" w:rsidRPr="006C686F">
          <w:fldChar w:fldCharType="begin"/>
        </w:r>
        <w:r w:rsidR="006C686F" w:rsidRPr="006C686F">
          <w:instrText xml:space="preserve"> PAGE </w:instrText>
        </w:r>
        <w:r w:rsidR="006C686F" w:rsidRPr="006C686F">
          <w:fldChar w:fldCharType="separate"/>
        </w:r>
        <w:r w:rsidR="006C686F" w:rsidRPr="006C686F">
          <w:t>17</w:t>
        </w:r>
        <w:r w:rsidR="006C686F" w:rsidRPr="006C686F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28CB" w14:textId="77777777" w:rsidR="006C686F" w:rsidRPr="006C686F" w:rsidRDefault="006C686F" w:rsidP="00CE7E61">
    <w:pPr>
      <w:pStyle w:val="Footer"/>
      <w:tabs>
        <w:tab w:val="clear" w:pos="9270"/>
        <w:tab w:val="right" w:pos="13590"/>
      </w:tabs>
    </w:pPr>
    <w:r>
      <w:t xml:space="preserve">BUSINESS PLAN | April 25, </w:t>
    </w:r>
    <w:r w:rsidR="006D4AB1">
      <w:t>20XX</w:t>
    </w:r>
    <w:r>
      <w:tab/>
    </w:r>
    <w:sdt>
      <w:sdtPr>
        <w:id w:val="-96408937"/>
        <w:docPartObj>
          <w:docPartGallery w:val="Page Numbers (Bottom of Page)"/>
          <w:docPartUnique/>
        </w:docPartObj>
      </w:sdtPr>
      <w:sdtEndPr/>
      <w:sdtContent>
        <w:r w:rsidRPr="006C686F">
          <w:fldChar w:fldCharType="begin"/>
        </w:r>
        <w:r w:rsidRPr="006C686F">
          <w:instrText xml:space="preserve"> PAGE </w:instrText>
        </w:r>
        <w:r w:rsidRPr="006C686F">
          <w:fldChar w:fldCharType="separate"/>
        </w:r>
        <w:r w:rsidRPr="006C686F">
          <w:t>17</w:t>
        </w:r>
        <w:r w:rsidRPr="006C686F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7FBB" w14:textId="77777777" w:rsidR="006C686F" w:rsidRPr="006C686F" w:rsidRDefault="006C686F" w:rsidP="006D4AB1">
    <w:pPr>
      <w:pStyle w:val="Footer"/>
    </w:pPr>
    <w:r>
      <w:t xml:space="preserve">BUSINESS PLAN | April 25, </w:t>
    </w:r>
    <w:r w:rsidR="006D4AB1">
      <w:t>20XX</w:t>
    </w:r>
    <w:r>
      <w:tab/>
    </w:r>
    <w:sdt>
      <w:sdtPr>
        <w:id w:val="1210997956"/>
        <w:docPartObj>
          <w:docPartGallery w:val="Page Numbers (Bottom of Page)"/>
          <w:docPartUnique/>
        </w:docPartObj>
      </w:sdtPr>
      <w:sdtEndPr/>
      <w:sdtContent>
        <w:r w:rsidRPr="006C686F">
          <w:fldChar w:fldCharType="begin"/>
        </w:r>
        <w:r w:rsidRPr="006C686F">
          <w:instrText xml:space="preserve"> PAGE </w:instrText>
        </w:r>
        <w:r w:rsidRPr="006C686F">
          <w:fldChar w:fldCharType="separate"/>
        </w:r>
        <w:r w:rsidRPr="006C686F">
          <w:t>17</w:t>
        </w:r>
        <w:r w:rsidRPr="006C686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7FBA" w14:textId="77777777" w:rsidR="003D0673" w:rsidRDefault="003D0673">
      <w:pPr>
        <w:spacing w:after="0" w:line="240" w:lineRule="auto"/>
      </w:pPr>
      <w:r>
        <w:separator/>
      </w:r>
    </w:p>
    <w:p w14:paraId="1CAFF8E2" w14:textId="77777777" w:rsidR="003D0673" w:rsidRDefault="003D0673"/>
  </w:footnote>
  <w:footnote w:type="continuationSeparator" w:id="0">
    <w:p w14:paraId="617E4EC4" w14:textId="77777777" w:rsidR="003D0673" w:rsidRDefault="003D0673">
      <w:pPr>
        <w:spacing w:after="0" w:line="240" w:lineRule="auto"/>
      </w:pPr>
      <w:r>
        <w:continuationSeparator/>
      </w:r>
    </w:p>
    <w:p w14:paraId="45A09EB4" w14:textId="77777777" w:rsidR="003D0673" w:rsidRDefault="003D0673"/>
  </w:footnote>
  <w:footnote w:type="continuationNotice" w:id="1">
    <w:p w14:paraId="02316EAA" w14:textId="77777777" w:rsidR="003D0673" w:rsidRDefault="003D0673">
      <w:pPr>
        <w:spacing w:after="0" w:line="240" w:lineRule="auto"/>
      </w:pPr>
    </w:p>
    <w:p w14:paraId="3D6F1932" w14:textId="77777777" w:rsidR="003D0673" w:rsidRDefault="003D067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6AF3"/>
    <w:multiLevelType w:val="multilevel"/>
    <w:tmpl w:val="3D28A3D4"/>
    <w:numStyleLink w:val="Style1"/>
  </w:abstractNum>
  <w:abstractNum w:abstractNumId="1" w15:restartNumberingAfterBreak="0">
    <w:nsid w:val="0A1900B6"/>
    <w:multiLevelType w:val="hybridMultilevel"/>
    <w:tmpl w:val="0FFCA0D2"/>
    <w:lvl w:ilvl="0" w:tplc="452C182A">
      <w:start w:val="1"/>
      <w:numFmt w:val="upperRoman"/>
      <w:pStyle w:val="TOC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7DC1"/>
    <w:multiLevelType w:val="hybridMultilevel"/>
    <w:tmpl w:val="3D28A3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835B5A"/>
    <w:multiLevelType w:val="hybridMultilevel"/>
    <w:tmpl w:val="50EE3B3A"/>
    <w:lvl w:ilvl="0" w:tplc="FFFFFFFF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51D"/>
    <w:multiLevelType w:val="multilevel"/>
    <w:tmpl w:val="3D28A3D4"/>
    <w:numStyleLink w:val="Style1"/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15301"/>
    <w:multiLevelType w:val="multilevel"/>
    <w:tmpl w:val="3D28A3D4"/>
    <w:styleLink w:val="Styl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1C1437"/>
    <w:multiLevelType w:val="hybridMultilevel"/>
    <w:tmpl w:val="70D87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3435">
    <w:abstractNumId w:val="6"/>
  </w:num>
  <w:num w:numId="2" w16cid:durableId="1997682751">
    <w:abstractNumId w:val="3"/>
  </w:num>
  <w:num w:numId="3" w16cid:durableId="793406391">
    <w:abstractNumId w:val="5"/>
  </w:num>
  <w:num w:numId="4" w16cid:durableId="849414227">
    <w:abstractNumId w:val="1"/>
  </w:num>
  <w:num w:numId="5" w16cid:durableId="116416451">
    <w:abstractNumId w:val="1"/>
  </w:num>
  <w:num w:numId="6" w16cid:durableId="828791542">
    <w:abstractNumId w:val="1"/>
  </w:num>
  <w:num w:numId="7" w16cid:durableId="1272081038">
    <w:abstractNumId w:val="1"/>
  </w:num>
  <w:num w:numId="8" w16cid:durableId="811017783">
    <w:abstractNumId w:val="1"/>
  </w:num>
  <w:num w:numId="9" w16cid:durableId="1445922611">
    <w:abstractNumId w:val="1"/>
  </w:num>
  <w:num w:numId="10" w16cid:durableId="795101039">
    <w:abstractNumId w:val="8"/>
  </w:num>
  <w:num w:numId="11" w16cid:durableId="1565871155">
    <w:abstractNumId w:val="2"/>
  </w:num>
  <w:num w:numId="12" w16cid:durableId="288173355">
    <w:abstractNumId w:val="7"/>
  </w:num>
  <w:num w:numId="13" w16cid:durableId="842628468">
    <w:abstractNumId w:val="4"/>
  </w:num>
  <w:num w:numId="14" w16cid:durableId="19145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3"/>
    <w:rsid w:val="00002862"/>
    <w:rsid w:val="000037C3"/>
    <w:rsid w:val="00006125"/>
    <w:rsid w:val="00011DB6"/>
    <w:rsid w:val="00012BDB"/>
    <w:rsid w:val="000161C7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1B68"/>
    <w:rsid w:val="000322D1"/>
    <w:rsid w:val="00037B35"/>
    <w:rsid w:val="0004457A"/>
    <w:rsid w:val="00046E46"/>
    <w:rsid w:val="00052FB6"/>
    <w:rsid w:val="000536C0"/>
    <w:rsid w:val="00055386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94DB9"/>
    <w:rsid w:val="00095D9B"/>
    <w:rsid w:val="000966EB"/>
    <w:rsid w:val="000A20CD"/>
    <w:rsid w:val="000A68D2"/>
    <w:rsid w:val="000B61C6"/>
    <w:rsid w:val="000B6478"/>
    <w:rsid w:val="000B6E5C"/>
    <w:rsid w:val="000B71DA"/>
    <w:rsid w:val="000C200C"/>
    <w:rsid w:val="000C2E99"/>
    <w:rsid w:val="000C423B"/>
    <w:rsid w:val="000C6FE3"/>
    <w:rsid w:val="000D1A03"/>
    <w:rsid w:val="000D2AD7"/>
    <w:rsid w:val="000D2E96"/>
    <w:rsid w:val="000D5631"/>
    <w:rsid w:val="000D616C"/>
    <w:rsid w:val="000D7BCE"/>
    <w:rsid w:val="000D7F0F"/>
    <w:rsid w:val="000E1409"/>
    <w:rsid w:val="000E155A"/>
    <w:rsid w:val="000E252A"/>
    <w:rsid w:val="000E6FD4"/>
    <w:rsid w:val="000E7557"/>
    <w:rsid w:val="000E78A6"/>
    <w:rsid w:val="000E7CE8"/>
    <w:rsid w:val="000F31D8"/>
    <w:rsid w:val="000F4E02"/>
    <w:rsid w:val="000F6D46"/>
    <w:rsid w:val="0010263F"/>
    <w:rsid w:val="001028E0"/>
    <w:rsid w:val="00104415"/>
    <w:rsid w:val="0010559E"/>
    <w:rsid w:val="00106D92"/>
    <w:rsid w:val="00110895"/>
    <w:rsid w:val="001110AB"/>
    <w:rsid w:val="00122055"/>
    <w:rsid w:val="00126066"/>
    <w:rsid w:val="00130742"/>
    <w:rsid w:val="0013116C"/>
    <w:rsid w:val="00135E46"/>
    <w:rsid w:val="0013692C"/>
    <w:rsid w:val="001455D0"/>
    <w:rsid w:val="00154092"/>
    <w:rsid w:val="00156297"/>
    <w:rsid w:val="0015743F"/>
    <w:rsid w:val="00157CA7"/>
    <w:rsid w:val="00160C98"/>
    <w:rsid w:val="00163FCC"/>
    <w:rsid w:val="001640E5"/>
    <w:rsid w:val="0016501D"/>
    <w:rsid w:val="00166D07"/>
    <w:rsid w:val="001705B0"/>
    <w:rsid w:val="00176545"/>
    <w:rsid w:val="001800D8"/>
    <w:rsid w:val="00180AAF"/>
    <w:rsid w:val="00181127"/>
    <w:rsid w:val="00187495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B3ED8"/>
    <w:rsid w:val="001C07D7"/>
    <w:rsid w:val="001C36E0"/>
    <w:rsid w:val="001C5643"/>
    <w:rsid w:val="001C6883"/>
    <w:rsid w:val="001C721D"/>
    <w:rsid w:val="001F69B0"/>
    <w:rsid w:val="001F7D27"/>
    <w:rsid w:val="0021128B"/>
    <w:rsid w:val="00212749"/>
    <w:rsid w:val="00215BA4"/>
    <w:rsid w:val="00215CC6"/>
    <w:rsid w:val="00215E96"/>
    <w:rsid w:val="00216121"/>
    <w:rsid w:val="0021638E"/>
    <w:rsid w:val="00221015"/>
    <w:rsid w:val="002211D5"/>
    <w:rsid w:val="002238D7"/>
    <w:rsid w:val="002264A0"/>
    <w:rsid w:val="00227511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958ED"/>
    <w:rsid w:val="002A21DE"/>
    <w:rsid w:val="002A37A6"/>
    <w:rsid w:val="002A5B37"/>
    <w:rsid w:val="002A6A69"/>
    <w:rsid w:val="002B27B5"/>
    <w:rsid w:val="002B60DD"/>
    <w:rsid w:val="002C1F95"/>
    <w:rsid w:val="002C2AC6"/>
    <w:rsid w:val="002C5BC1"/>
    <w:rsid w:val="002D5E1E"/>
    <w:rsid w:val="002D6AE6"/>
    <w:rsid w:val="002E11FB"/>
    <w:rsid w:val="002E2E3B"/>
    <w:rsid w:val="002E79AE"/>
    <w:rsid w:val="002F2ABF"/>
    <w:rsid w:val="002F64C0"/>
    <w:rsid w:val="002F699B"/>
    <w:rsid w:val="00303EDE"/>
    <w:rsid w:val="0030719F"/>
    <w:rsid w:val="00307727"/>
    <w:rsid w:val="0031553D"/>
    <w:rsid w:val="00315D8E"/>
    <w:rsid w:val="003217B5"/>
    <w:rsid w:val="0032288B"/>
    <w:rsid w:val="00322956"/>
    <w:rsid w:val="00323C60"/>
    <w:rsid w:val="00323C88"/>
    <w:rsid w:val="0033416F"/>
    <w:rsid w:val="00334847"/>
    <w:rsid w:val="00335052"/>
    <w:rsid w:val="00335802"/>
    <w:rsid w:val="00335EB8"/>
    <w:rsid w:val="00336D03"/>
    <w:rsid w:val="00340DA2"/>
    <w:rsid w:val="0034428F"/>
    <w:rsid w:val="0034501B"/>
    <w:rsid w:val="0034799B"/>
    <w:rsid w:val="003568FA"/>
    <w:rsid w:val="0036334D"/>
    <w:rsid w:val="0037113D"/>
    <w:rsid w:val="00371FBE"/>
    <w:rsid w:val="0037321E"/>
    <w:rsid w:val="003734DA"/>
    <w:rsid w:val="00373D78"/>
    <w:rsid w:val="0037528C"/>
    <w:rsid w:val="0037599D"/>
    <w:rsid w:val="003777B1"/>
    <w:rsid w:val="00381F46"/>
    <w:rsid w:val="00386EDC"/>
    <w:rsid w:val="003902E7"/>
    <w:rsid w:val="003904C3"/>
    <w:rsid w:val="00391DBE"/>
    <w:rsid w:val="00392442"/>
    <w:rsid w:val="00393175"/>
    <w:rsid w:val="003932D4"/>
    <w:rsid w:val="00397310"/>
    <w:rsid w:val="003A0333"/>
    <w:rsid w:val="003A0C75"/>
    <w:rsid w:val="003A35D9"/>
    <w:rsid w:val="003A42C7"/>
    <w:rsid w:val="003B023A"/>
    <w:rsid w:val="003B07F1"/>
    <w:rsid w:val="003B0D1A"/>
    <w:rsid w:val="003B2456"/>
    <w:rsid w:val="003B5752"/>
    <w:rsid w:val="003B5BD8"/>
    <w:rsid w:val="003B6AF2"/>
    <w:rsid w:val="003C0D71"/>
    <w:rsid w:val="003C2CCB"/>
    <w:rsid w:val="003C4180"/>
    <w:rsid w:val="003C5449"/>
    <w:rsid w:val="003C7981"/>
    <w:rsid w:val="003D0673"/>
    <w:rsid w:val="003D57CA"/>
    <w:rsid w:val="003D5D74"/>
    <w:rsid w:val="003E0A24"/>
    <w:rsid w:val="003E3DE3"/>
    <w:rsid w:val="003E51A5"/>
    <w:rsid w:val="003E6B80"/>
    <w:rsid w:val="003E7264"/>
    <w:rsid w:val="003F1C2D"/>
    <w:rsid w:val="003F2764"/>
    <w:rsid w:val="003F44A2"/>
    <w:rsid w:val="003F6AA0"/>
    <w:rsid w:val="003F7DBA"/>
    <w:rsid w:val="00400833"/>
    <w:rsid w:val="00416655"/>
    <w:rsid w:val="00416DD0"/>
    <w:rsid w:val="004226B7"/>
    <w:rsid w:val="00423E08"/>
    <w:rsid w:val="004253F4"/>
    <w:rsid w:val="004254F2"/>
    <w:rsid w:val="0042624D"/>
    <w:rsid w:val="00430BDF"/>
    <w:rsid w:val="0043242F"/>
    <w:rsid w:val="00432C91"/>
    <w:rsid w:val="00433C89"/>
    <w:rsid w:val="00433DB8"/>
    <w:rsid w:val="00436025"/>
    <w:rsid w:val="004362C4"/>
    <w:rsid w:val="00436820"/>
    <w:rsid w:val="00437555"/>
    <w:rsid w:val="00437619"/>
    <w:rsid w:val="004379D1"/>
    <w:rsid w:val="0044714B"/>
    <w:rsid w:val="0044790E"/>
    <w:rsid w:val="00450193"/>
    <w:rsid w:val="004513CB"/>
    <w:rsid w:val="00452E85"/>
    <w:rsid w:val="004531C3"/>
    <w:rsid w:val="00453D39"/>
    <w:rsid w:val="00455536"/>
    <w:rsid w:val="00457F25"/>
    <w:rsid w:val="00460417"/>
    <w:rsid w:val="00461281"/>
    <w:rsid w:val="004721D7"/>
    <w:rsid w:val="00473103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2F3C"/>
    <w:rsid w:val="00495E4A"/>
    <w:rsid w:val="00496D59"/>
    <w:rsid w:val="00496FF2"/>
    <w:rsid w:val="004972A3"/>
    <w:rsid w:val="004A1C2F"/>
    <w:rsid w:val="004A5D21"/>
    <w:rsid w:val="004B065B"/>
    <w:rsid w:val="004C0541"/>
    <w:rsid w:val="004C214C"/>
    <w:rsid w:val="004C2C8E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4D73"/>
    <w:rsid w:val="004E5107"/>
    <w:rsid w:val="004E6910"/>
    <w:rsid w:val="004E708C"/>
    <w:rsid w:val="004F082C"/>
    <w:rsid w:val="004F1A60"/>
    <w:rsid w:val="004F47F1"/>
    <w:rsid w:val="004F4AEF"/>
    <w:rsid w:val="004F7339"/>
    <w:rsid w:val="0050030F"/>
    <w:rsid w:val="005027C6"/>
    <w:rsid w:val="005032A6"/>
    <w:rsid w:val="0051249A"/>
    <w:rsid w:val="00515CB2"/>
    <w:rsid w:val="005162DB"/>
    <w:rsid w:val="005209AB"/>
    <w:rsid w:val="0052172E"/>
    <w:rsid w:val="00524C12"/>
    <w:rsid w:val="00526BF8"/>
    <w:rsid w:val="0053089B"/>
    <w:rsid w:val="005328F9"/>
    <w:rsid w:val="00533521"/>
    <w:rsid w:val="00537589"/>
    <w:rsid w:val="005409F5"/>
    <w:rsid w:val="00540C00"/>
    <w:rsid w:val="00544F51"/>
    <w:rsid w:val="00546006"/>
    <w:rsid w:val="00546706"/>
    <w:rsid w:val="00550AE1"/>
    <w:rsid w:val="00552919"/>
    <w:rsid w:val="005533A4"/>
    <w:rsid w:val="005539EF"/>
    <w:rsid w:val="00560363"/>
    <w:rsid w:val="00561774"/>
    <w:rsid w:val="0056397B"/>
    <w:rsid w:val="0056592D"/>
    <w:rsid w:val="005708C5"/>
    <w:rsid w:val="00571B5D"/>
    <w:rsid w:val="00572815"/>
    <w:rsid w:val="00575273"/>
    <w:rsid w:val="00575B38"/>
    <w:rsid w:val="00576E2E"/>
    <w:rsid w:val="00581CAA"/>
    <w:rsid w:val="00582A40"/>
    <w:rsid w:val="00582BC3"/>
    <w:rsid w:val="00583A01"/>
    <w:rsid w:val="00583E18"/>
    <w:rsid w:val="005849CD"/>
    <w:rsid w:val="005901F8"/>
    <w:rsid w:val="00591C0F"/>
    <w:rsid w:val="00592B9A"/>
    <w:rsid w:val="005953C7"/>
    <w:rsid w:val="005953E7"/>
    <w:rsid w:val="005955E6"/>
    <w:rsid w:val="0059609E"/>
    <w:rsid w:val="005A63CB"/>
    <w:rsid w:val="005A70C7"/>
    <w:rsid w:val="005A76C6"/>
    <w:rsid w:val="005B1C1B"/>
    <w:rsid w:val="005C0473"/>
    <w:rsid w:val="005C417F"/>
    <w:rsid w:val="005C43F4"/>
    <w:rsid w:val="005C4551"/>
    <w:rsid w:val="005C4BD3"/>
    <w:rsid w:val="005D5577"/>
    <w:rsid w:val="005D640B"/>
    <w:rsid w:val="005D7420"/>
    <w:rsid w:val="005D760C"/>
    <w:rsid w:val="005D7A0D"/>
    <w:rsid w:val="005E0AE4"/>
    <w:rsid w:val="005E7287"/>
    <w:rsid w:val="005F2FE5"/>
    <w:rsid w:val="005F4226"/>
    <w:rsid w:val="005F5397"/>
    <w:rsid w:val="006005E3"/>
    <w:rsid w:val="00602923"/>
    <w:rsid w:val="006046D6"/>
    <w:rsid w:val="00606A50"/>
    <w:rsid w:val="006076D9"/>
    <w:rsid w:val="00610A7D"/>
    <w:rsid w:val="0061385A"/>
    <w:rsid w:val="006174B6"/>
    <w:rsid w:val="00617C31"/>
    <w:rsid w:val="00623099"/>
    <w:rsid w:val="00623853"/>
    <w:rsid w:val="00627C28"/>
    <w:rsid w:val="00627C69"/>
    <w:rsid w:val="00630806"/>
    <w:rsid w:val="00640B55"/>
    <w:rsid w:val="00641911"/>
    <w:rsid w:val="00641D24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77EF4"/>
    <w:rsid w:val="0068004E"/>
    <w:rsid w:val="0068017D"/>
    <w:rsid w:val="00682672"/>
    <w:rsid w:val="00683585"/>
    <w:rsid w:val="00685154"/>
    <w:rsid w:val="00687C0B"/>
    <w:rsid w:val="00690BE1"/>
    <w:rsid w:val="006932C2"/>
    <w:rsid w:val="006941CB"/>
    <w:rsid w:val="00697F6C"/>
    <w:rsid w:val="006A0FBA"/>
    <w:rsid w:val="006A7CAE"/>
    <w:rsid w:val="006B249E"/>
    <w:rsid w:val="006B6BEA"/>
    <w:rsid w:val="006C1944"/>
    <w:rsid w:val="006C26A3"/>
    <w:rsid w:val="006C51A0"/>
    <w:rsid w:val="006C5507"/>
    <w:rsid w:val="006C5699"/>
    <w:rsid w:val="006C5745"/>
    <w:rsid w:val="006C686F"/>
    <w:rsid w:val="006C769D"/>
    <w:rsid w:val="006C7B81"/>
    <w:rsid w:val="006D18B6"/>
    <w:rsid w:val="006D46EC"/>
    <w:rsid w:val="006D4AB1"/>
    <w:rsid w:val="006D7D6C"/>
    <w:rsid w:val="006E408F"/>
    <w:rsid w:val="006E4837"/>
    <w:rsid w:val="006E5F13"/>
    <w:rsid w:val="006E666D"/>
    <w:rsid w:val="006E6CD1"/>
    <w:rsid w:val="006F099D"/>
    <w:rsid w:val="006F0BB8"/>
    <w:rsid w:val="006F0F38"/>
    <w:rsid w:val="006F3CB5"/>
    <w:rsid w:val="006F63B3"/>
    <w:rsid w:val="00700807"/>
    <w:rsid w:val="007012A7"/>
    <w:rsid w:val="00701F3C"/>
    <w:rsid w:val="00706867"/>
    <w:rsid w:val="00707484"/>
    <w:rsid w:val="0071381B"/>
    <w:rsid w:val="007164E3"/>
    <w:rsid w:val="00720535"/>
    <w:rsid w:val="00726D60"/>
    <w:rsid w:val="0072750B"/>
    <w:rsid w:val="007319C3"/>
    <w:rsid w:val="00732994"/>
    <w:rsid w:val="00734337"/>
    <w:rsid w:val="007348C0"/>
    <w:rsid w:val="007466C5"/>
    <w:rsid w:val="007476AF"/>
    <w:rsid w:val="0075185E"/>
    <w:rsid w:val="0075582E"/>
    <w:rsid w:val="00755892"/>
    <w:rsid w:val="00757989"/>
    <w:rsid w:val="00760B9D"/>
    <w:rsid w:val="00760F4B"/>
    <w:rsid w:val="00761A05"/>
    <w:rsid w:val="00761B43"/>
    <w:rsid w:val="00763A96"/>
    <w:rsid w:val="00764BF3"/>
    <w:rsid w:val="00765420"/>
    <w:rsid w:val="00767652"/>
    <w:rsid w:val="007706BC"/>
    <w:rsid w:val="00771ADF"/>
    <w:rsid w:val="00774071"/>
    <w:rsid w:val="00776C74"/>
    <w:rsid w:val="00776FEB"/>
    <w:rsid w:val="0077787F"/>
    <w:rsid w:val="007838B5"/>
    <w:rsid w:val="00786783"/>
    <w:rsid w:val="007867A3"/>
    <w:rsid w:val="00787A14"/>
    <w:rsid w:val="00794E8B"/>
    <w:rsid w:val="007A0301"/>
    <w:rsid w:val="007A7384"/>
    <w:rsid w:val="007B057B"/>
    <w:rsid w:val="007B1EBF"/>
    <w:rsid w:val="007B79E3"/>
    <w:rsid w:val="007C22DE"/>
    <w:rsid w:val="007C5380"/>
    <w:rsid w:val="007C5417"/>
    <w:rsid w:val="007E0617"/>
    <w:rsid w:val="007E2777"/>
    <w:rsid w:val="007E2EC9"/>
    <w:rsid w:val="007F4DB2"/>
    <w:rsid w:val="007F6CC6"/>
    <w:rsid w:val="008001EA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47BE0"/>
    <w:rsid w:val="00853711"/>
    <w:rsid w:val="008538FA"/>
    <w:rsid w:val="00853B0C"/>
    <w:rsid w:val="00860AF5"/>
    <w:rsid w:val="00861660"/>
    <w:rsid w:val="008713AC"/>
    <w:rsid w:val="008749D9"/>
    <w:rsid w:val="00876CCE"/>
    <w:rsid w:val="008771CB"/>
    <w:rsid w:val="0088076B"/>
    <w:rsid w:val="008864C8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13C1"/>
    <w:rsid w:val="008C1CEB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027"/>
    <w:rsid w:val="008D6821"/>
    <w:rsid w:val="008D735A"/>
    <w:rsid w:val="008D78A5"/>
    <w:rsid w:val="008D7EF4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222D0"/>
    <w:rsid w:val="009223F3"/>
    <w:rsid w:val="00922B25"/>
    <w:rsid w:val="00923F47"/>
    <w:rsid w:val="0092480B"/>
    <w:rsid w:val="00931F82"/>
    <w:rsid w:val="009321F0"/>
    <w:rsid w:val="00932DA2"/>
    <w:rsid w:val="00934C28"/>
    <w:rsid w:val="00936E37"/>
    <w:rsid w:val="009441FF"/>
    <w:rsid w:val="00946255"/>
    <w:rsid w:val="00946C85"/>
    <w:rsid w:val="00950598"/>
    <w:rsid w:val="0095124A"/>
    <w:rsid w:val="00951C5B"/>
    <w:rsid w:val="00953AAF"/>
    <w:rsid w:val="009602C7"/>
    <w:rsid w:val="00960835"/>
    <w:rsid w:val="00962065"/>
    <w:rsid w:val="00970B11"/>
    <w:rsid w:val="009710CD"/>
    <w:rsid w:val="00971B80"/>
    <w:rsid w:val="009821D4"/>
    <w:rsid w:val="00983C8A"/>
    <w:rsid w:val="009855FC"/>
    <w:rsid w:val="00987F20"/>
    <w:rsid w:val="00990480"/>
    <w:rsid w:val="00991F33"/>
    <w:rsid w:val="00993942"/>
    <w:rsid w:val="0099564A"/>
    <w:rsid w:val="009A0EA7"/>
    <w:rsid w:val="009A22E6"/>
    <w:rsid w:val="009A31A5"/>
    <w:rsid w:val="009A3488"/>
    <w:rsid w:val="009A51F1"/>
    <w:rsid w:val="009B0E33"/>
    <w:rsid w:val="009B0FA6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4FA"/>
    <w:rsid w:val="009C68AB"/>
    <w:rsid w:val="009D11AB"/>
    <w:rsid w:val="009D1731"/>
    <w:rsid w:val="009D1AE6"/>
    <w:rsid w:val="009D4048"/>
    <w:rsid w:val="009D5BF5"/>
    <w:rsid w:val="009D699A"/>
    <w:rsid w:val="009D6CF0"/>
    <w:rsid w:val="009D700A"/>
    <w:rsid w:val="009D7F3E"/>
    <w:rsid w:val="009E09E7"/>
    <w:rsid w:val="009E2495"/>
    <w:rsid w:val="009E456E"/>
    <w:rsid w:val="009F146E"/>
    <w:rsid w:val="009F3229"/>
    <w:rsid w:val="009F4AC0"/>
    <w:rsid w:val="00A00628"/>
    <w:rsid w:val="00A00D25"/>
    <w:rsid w:val="00A022C2"/>
    <w:rsid w:val="00A042E1"/>
    <w:rsid w:val="00A04C52"/>
    <w:rsid w:val="00A13988"/>
    <w:rsid w:val="00A171D4"/>
    <w:rsid w:val="00A177C6"/>
    <w:rsid w:val="00A20201"/>
    <w:rsid w:val="00A22A4A"/>
    <w:rsid w:val="00A245FE"/>
    <w:rsid w:val="00A2661C"/>
    <w:rsid w:val="00A30BDA"/>
    <w:rsid w:val="00A446AF"/>
    <w:rsid w:val="00A45258"/>
    <w:rsid w:val="00A50015"/>
    <w:rsid w:val="00A52542"/>
    <w:rsid w:val="00A52D58"/>
    <w:rsid w:val="00A53160"/>
    <w:rsid w:val="00A53221"/>
    <w:rsid w:val="00A55522"/>
    <w:rsid w:val="00A558AB"/>
    <w:rsid w:val="00A56225"/>
    <w:rsid w:val="00A61E46"/>
    <w:rsid w:val="00A623D8"/>
    <w:rsid w:val="00A624E7"/>
    <w:rsid w:val="00A6411D"/>
    <w:rsid w:val="00A642D0"/>
    <w:rsid w:val="00A6578B"/>
    <w:rsid w:val="00A663CB"/>
    <w:rsid w:val="00A706BD"/>
    <w:rsid w:val="00A76F38"/>
    <w:rsid w:val="00A83AE6"/>
    <w:rsid w:val="00A943F6"/>
    <w:rsid w:val="00A962D8"/>
    <w:rsid w:val="00A9663D"/>
    <w:rsid w:val="00A97DA7"/>
    <w:rsid w:val="00AA07C7"/>
    <w:rsid w:val="00AA0FF0"/>
    <w:rsid w:val="00AA3586"/>
    <w:rsid w:val="00AA44FB"/>
    <w:rsid w:val="00AA4FC9"/>
    <w:rsid w:val="00AB0FCD"/>
    <w:rsid w:val="00AB10AB"/>
    <w:rsid w:val="00AB1ECA"/>
    <w:rsid w:val="00AB1F64"/>
    <w:rsid w:val="00AB24BB"/>
    <w:rsid w:val="00AB3E8F"/>
    <w:rsid w:val="00AB532F"/>
    <w:rsid w:val="00AB7D9B"/>
    <w:rsid w:val="00AC5E0D"/>
    <w:rsid w:val="00AD30D2"/>
    <w:rsid w:val="00AD46DA"/>
    <w:rsid w:val="00AD616E"/>
    <w:rsid w:val="00AD7061"/>
    <w:rsid w:val="00AE0499"/>
    <w:rsid w:val="00AE1782"/>
    <w:rsid w:val="00AE325E"/>
    <w:rsid w:val="00AE3A0C"/>
    <w:rsid w:val="00AE4B2D"/>
    <w:rsid w:val="00AE5EC8"/>
    <w:rsid w:val="00AE6D2E"/>
    <w:rsid w:val="00AE79FF"/>
    <w:rsid w:val="00AF050F"/>
    <w:rsid w:val="00AF20C7"/>
    <w:rsid w:val="00AF4293"/>
    <w:rsid w:val="00AF5F65"/>
    <w:rsid w:val="00AF68EC"/>
    <w:rsid w:val="00B001FF"/>
    <w:rsid w:val="00B00A78"/>
    <w:rsid w:val="00B00F8C"/>
    <w:rsid w:val="00B01710"/>
    <w:rsid w:val="00B01BF3"/>
    <w:rsid w:val="00B01C4A"/>
    <w:rsid w:val="00B05CC4"/>
    <w:rsid w:val="00B14FCC"/>
    <w:rsid w:val="00B16159"/>
    <w:rsid w:val="00B170B5"/>
    <w:rsid w:val="00B22729"/>
    <w:rsid w:val="00B22B94"/>
    <w:rsid w:val="00B24D55"/>
    <w:rsid w:val="00B26E79"/>
    <w:rsid w:val="00B30027"/>
    <w:rsid w:val="00B410F6"/>
    <w:rsid w:val="00B42640"/>
    <w:rsid w:val="00B43480"/>
    <w:rsid w:val="00B43C03"/>
    <w:rsid w:val="00B46762"/>
    <w:rsid w:val="00B579A4"/>
    <w:rsid w:val="00B66783"/>
    <w:rsid w:val="00B67394"/>
    <w:rsid w:val="00B74862"/>
    <w:rsid w:val="00B826EB"/>
    <w:rsid w:val="00B831CA"/>
    <w:rsid w:val="00B9016E"/>
    <w:rsid w:val="00B942E0"/>
    <w:rsid w:val="00B95133"/>
    <w:rsid w:val="00B970D3"/>
    <w:rsid w:val="00BA04F5"/>
    <w:rsid w:val="00BA1095"/>
    <w:rsid w:val="00BA1A18"/>
    <w:rsid w:val="00BA1C6D"/>
    <w:rsid w:val="00BA2C8D"/>
    <w:rsid w:val="00BA4297"/>
    <w:rsid w:val="00BA4F28"/>
    <w:rsid w:val="00BB194E"/>
    <w:rsid w:val="00BB6478"/>
    <w:rsid w:val="00BB709C"/>
    <w:rsid w:val="00BC0420"/>
    <w:rsid w:val="00BC28BF"/>
    <w:rsid w:val="00BC4BCB"/>
    <w:rsid w:val="00BC5158"/>
    <w:rsid w:val="00BC6CD7"/>
    <w:rsid w:val="00BD0DE1"/>
    <w:rsid w:val="00BD6369"/>
    <w:rsid w:val="00BD6FB0"/>
    <w:rsid w:val="00BE1493"/>
    <w:rsid w:val="00BE1D38"/>
    <w:rsid w:val="00BE2677"/>
    <w:rsid w:val="00BE2F50"/>
    <w:rsid w:val="00BE7060"/>
    <w:rsid w:val="00BE7E1C"/>
    <w:rsid w:val="00BF017F"/>
    <w:rsid w:val="00BF123B"/>
    <w:rsid w:val="00BF2124"/>
    <w:rsid w:val="00BF25BE"/>
    <w:rsid w:val="00BF2667"/>
    <w:rsid w:val="00BF2F23"/>
    <w:rsid w:val="00BF39B4"/>
    <w:rsid w:val="00BF4BD9"/>
    <w:rsid w:val="00BF7138"/>
    <w:rsid w:val="00C00815"/>
    <w:rsid w:val="00C00F97"/>
    <w:rsid w:val="00C01290"/>
    <w:rsid w:val="00C0138F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271C"/>
    <w:rsid w:val="00C47B40"/>
    <w:rsid w:val="00C47C9D"/>
    <w:rsid w:val="00C54956"/>
    <w:rsid w:val="00C620C3"/>
    <w:rsid w:val="00C6277F"/>
    <w:rsid w:val="00C67505"/>
    <w:rsid w:val="00C721F0"/>
    <w:rsid w:val="00C94330"/>
    <w:rsid w:val="00C9502F"/>
    <w:rsid w:val="00C97D09"/>
    <w:rsid w:val="00CA0499"/>
    <w:rsid w:val="00CA0BBE"/>
    <w:rsid w:val="00CA1885"/>
    <w:rsid w:val="00CA73E7"/>
    <w:rsid w:val="00CB24D3"/>
    <w:rsid w:val="00CB28D0"/>
    <w:rsid w:val="00CB2F2A"/>
    <w:rsid w:val="00CC17A0"/>
    <w:rsid w:val="00CC2E96"/>
    <w:rsid w:val="00CC3A5A"/>
    <w:rsid w:val="00CC3A5B"/>
    <w:rsid w:val="00CC3DDA"/>
    <w:rsid w:val="00CC3F9A"/>
    <w:rsid w:val="00CC497B"/>
    <w:rsid w:val="00CD66FC"/>
    <w:rsid w:val="00CE4738"/>
    <w:rsid w:val="00CE7E61"/>
    <w:rsid w:val="00CF0142"/>
    <w:rsid w:val="00CF1440"/>
    <w:rsid w:val="00CF1632"/>
    <w:rsid w:val="00CF2B5A"/>
    <w:rsid w:val="00D02117"/>
    <w:rsid w:val="00D07791"/>
    <w:rsid w:val="00D145B7"/>
    <w:rsid w:val="00D1508A"/>
    <w:rsid w:val="00D15C46"/>
    <w:rsid w:val="00D16127"/>
    <w:rsid w:val="00D17A01"/>
    <w:rsid w:val="00D17D37"/>
    <w:rsid w:val="00D223AA"/>
    <w:rsid w:val="00D22B67"/>
    <w:rsid w:val="00D255FB"/>
    <w:rsid w:val="00D26BA6"/>
    <w:rsid w:val="00D26EA5"/>
    <w:rsid w:val="00D30A84"/>
    <w:rsid w:val="00D31AC9"/>
    <w:rsid w:val="00D31E79"/>
    <w:rsid w:val="00D32505"/>
    <w:rsid w:val="00D3365E"/>
    <w:rsid w:val="00D34750"/>
    <w:rsid w:val="00D3681E"/>
    <w:rsid w:val="00D37AC5"/>
    <w:rsid w:val="00D458C3"/>
    <w:rsid w:val="00D57C42"/>
    <w:rsid w:val="00D61194"/>
    <w:rsid w:val="00D611E9"/>
    <w:rsid w:val="00D6429E"/>
    <w:rsid w:val="00D64C20"/>
    <w:rsid w:val="00D669F3"/>
    <w:rsid w:val="00D76D2D"/>
    <w:rsid w:val="00D777AD"/>
    <w:rsid w:val="00D77EB0"/>
    <w:rsid w:val="00D801DA"/>
    <w:rsid w:val="00D81263"/>
    <w:rsid w:val="00D8613E"/>
    <w:rsid w:val="00D87458"/>
    <w:rsid w:val="00D87939"/>
    <w:rsid w:val="00D90988"/>
    <w:rsid w:val="00D9105D"/>
    <w:rsid w:val="00D92C31"/>
    <w:rsid w:val="00D93F80"/>
    <w:rsid w:val="00D966BA"/>
    <w:rsid w:val="00D9690E"/>
    <w:rsid w:val="00D96B2C"/>
    <w:rsid w:val="00D9730A"/>
    <w:rsid w:val="00DA042A"/>
    <w:rsid w:val="00DA3D3E"/>
    <w:rsid w:val="00DA3DC0"/>
    <w:rsid w:val="00DA4954"/>
    <w:rsid w:val="00DB1A61"/>
    <w:rsid w:val="00DB3FFF"/>
    <w:rsid w:val="00DB5379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E03C93"/>
    <w:rsid w:val="00E03DF2"/>
    <w:rsid w:val="00E043EC"/>
    <w:rsid w:val="00E0734C"/>
    <w:rsid w:val="00E078D2"/>
    <w:rsid w:val="00E10065"/>
    <w:rsid w:val="00E17951"/>
    <w:rsid w:val="00E24ECB"/>
    <w:rsid w:val="00E26AD3"/>
    <w:rsid w:val="00E30911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2804"/>
    <w:rsid w:val="00E7590E"/>
    <w:rsid w:val="00E7754A"/>
    <w:rsid w:val="00E8568D"/>
    <w:rsid w:val="00E85A9B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A5D22"/>
    <w:rsid w:val="00EB01B7"/>
    <w:rsid w:val="00EB0EBE"/>
    <w:rsid w:val="00EB36FE"/>
    <w:rsid w:val="00EB6553"/>
    <w:rsid w:val="00EB6C01"/>
    <w:rsid w:val="00EC0A34"/>
    <w:rsid w:val="00EC296C"/>
    <w:rsid w:val="00EC4002"/>
    <w:rsid w:val="00EC4948"/>
    <w:rsid w:val="00EC626C"/>
    <w:rsid w:val="00EC6FB5"/>
    <w:rsid w:val="00EC74E6"/>
    <w:rsid w:val="00EC7A1B"/>
    <w:rsid w:val="00ED3590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32EA1"/>
    <w:rsid w:val="00F42A72"/>
    <w:rsid w:val="00F467A4"/>
    <w:rsid w:val="00F51A8A"/>
    <w:rsid w:val="00F51D3F"/>
    <w:rsid w:val="00F52DAD"/>
    <w:rsid w:val="00F5330A"/>
    <w:rsid w:val="00F53DDE"/>
    <w:rsid w:val="00F56B73"/>
    <w:rsid w:val="00F60B17"/>
    <w:rsid w:val="00F61B8A"/>
    <w:rsid w:val="00F62176"/>
    <w:rsid w:val="00F65DF2"/>
    <w:rsid w:val="00F669DE"/>
    <w:rsid w:val="00F72D30"/>
    <w:rsid w:val="00F72EF6"/>
    <w:rsid w:val="00F815F9"/>
    <w:rsid w:val="00F866CA"/>
    <w:rsid w:val="00F905F9"/>
    <w:rsid w:val="00F918C0"/>
    <w:rsid w:val="00F92C31"/>
    <w:rsid w:val="00F95483"/>
    <w:rsid w:val="00FA34CA"/>
    <w:rsid w:val="00FA37B1"/>
    <w:rsid w:val="00FB42C6"/>
    <w:rsid w:val="00FB5E62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E36F4"/>
    <w:rsid w:val="00FE61F1"/>
    <w:rsid w:val="00FF360C"/>
    <w:rsid w:val="00FF3E86"/>
    <w:rsid w:val="00FF492E"/>
    <w:rsid w:val="00FF53C7"/>
    <w:rsid w:val="00FF552B"/>
    <w:rsid w:val="0141477B"/>
    <w:rsid w:val="01430A9D"/>
    <w:rsid w:val="01D3CE27"/>
    <w:rsid w:val="0288DC03"/>
    <w:rsid w:val="03AA0999"/>
    <w:rsid w:val="03E9E27F"/>
    <w:rsid w:val="079F5508"/>
    <w:rsid w:val="081EF805"/>
    <w:rsid w:val="088BCC9A"/>
    <w:rsid w:val="08E4B3AA"/>
    <w:rsid w:val="08F76D54"/>
    <w:rsid w:val="092D1243"/>
    <w:rsid w:val="09427472"/>
    <w:rsid w:val="099D473E"/>
    <w:rsid w:val="0C4929ED"/>
    <w:rsid w:val="0D50EBDF"/>
    <w:rsid w:val="0D65BC83"/>
    <w:rsid w:val="0DB36EA7"/>
    <w:rsid w:val="0E44AED2"/>
    <w:rsid w:val="0E6C0A57"/>
    <w:rsid w:val="0FF3379D"/>
    <w:rsid w:val="1098F75C"/>
    <w:rsid w:val="10F43FB2"/>
    <w:rsid w:val="112866F3"/>
    <w:rsid w:val="11B73FB0"/>
    <w:rsid w:val="11E7A229"/>
    <w:rsid w:val="1284044E"/>
    <w:rsid w:val="14183C88"/>
    <w:rsid w:val="1456CACB"/>
    <w:rsid w:val="1516AA24"/>
    <w:rsid w:val="1522AA1B"/>
    <w:rsid w:val="15B9C0AA"/>
    <w:rsid w:val="16086711"/>
    <w:rsid w:val="165579A1"/>
    <w:rsid w:val="16661F08"/>
    <w:rsid w:val="16FFBBAB"/>
    <w:rsid w:val="178107CA"/>
    <w:rsid w:val="1965F927"/>
    <w:rsid w:val="197511DE"/>
    <w:rsid w:val="199D3041"/>
    <w:rsid w:val="1A0252D4"/>
    <w:rsid w:val="1A48F94C"/>
    <w:rsid w:val="1A60DDBD"/>
    <w:rsid w:val="1AD9D824"/>
    <w:rsid w:val="1B61729E"/>
    <w:rsid w:val="1B83F422"/>
    <w:rsid w:val="1C7B3A3C"/>
    <w:rsid w:val="1CFC1D00"/>
    <w:rsid w:val="1D632C79"/>
    <w:rsid w:val="1DBF6F5B"/>
    <w:rsid w:val="1E624EA9"/>
    <w:rsid w:val="1E7053C4"/>
    <w:rsid w:val="1EB7B8F7"/>
    <w:rsid w:val="1FE9C026"/>
    <w:rsid w:val="208A27F4"/>
    <w:rsid w:val="2098771E"/>
    <w:rsid w:val="20ECA88A"/>
    <w:rsid w:val="21B37EF6"/>
    <w:rsid w:val="2233FD42"/>
    <w:rsid w:val="22657E2C"/>
    <w:rsid w:val="2288869B"/>
    <w:rsid w:val="235C998B"/>
    <w:rsid w:val="23946B71"/>
    <w:rsid w:val="23CB757B"/>
    <w:rsid w:val="24F1633D"/>
    <w:rsid w:val="263DBD3B"/>
    <w:rsid w:val="26E3CC36"/>
    <w:rsid w:val="29A572C9"/>
    <w:rsid w:val="2A17E1DD"/>
    <w:rsid w:val="2A21AF68"/>
    <w:rsid w:val="2A240ECE"/>
    <w:rsid w:val="2CBAF1F6"/>
    <w:rsid w:val="2D03B2FA"/>
    <w:rsid w:val="2D4F829F"/>
    <w:rsid w:val="2D87DA3B"/>
    <w:rsid w:val="2D89FD1C"/>
    <w:rsid w:val="2E9F6B63"/>
    <w:rsid w:val="2EA8FFEE"/>
    <w:rsid w:val="3000A5C6"/>
    <w:rsid w:val="300571B4"/>
    <w:rsid w:val="304032B9"/>
    <w:rsid w:val="30A78057"/>
    <w:rsid w:val="30AB86E4"/>
    <w:rsid w:val="31AAFCAF"/>
    <w:rsid w:val="322C9628"/>
    <w:rsid w:val="3295CFC3"/>
    <w:rsid w:val="32C3AC1D"/>
    <w:rsid w:val="35B045BF"/>
    <w:rsid w:val="35DAE072"/>
    <w:rsid w:val="361B8E3F"/>
    <w:rsid w:val="365BBC52"/>
    <w:rsid w:val="366ACD74"/>
    <w:rsid w:val="3741E6B5"/>
    <w:rsid w:val="375C30C0"/>
    <w:rsid w:val="37822093"/>
    <w:rsid w:val="384EF80C"/>
    <w:rsid w:val="38E6A635"/>
    <w:rsid w:val="39BC6343"/>
    <w:rsid w:val="3A7670D6"/>
    <w:rsid w:val="3BFB4180"/>
    <w:rsid w:val="3C7B5B7B"/>
    <w:rsid w:val="3C8224A3"/>
    <w:rsid w:val="3D305E32"/>
    <w:rsid w:val="3D492074"/>
    <w:rsid w:val="3E75DF59"/>
    <w:rsid w:val="3EB4281E"/>
    <w:rsid w:val="3FAC103C"/>
    <w:rsid w:val="418851A5"/>
    <w:rsid w:val="423533E2"/>
    <w:rsid w:val="42B8FD4A"/>
    <w:rsid w:val="42DCA977"/>
    <w:rsid w:val="435783B1"/>
    <w:rsid w:val="439F5447"/>
    <w:rsid w:val="43EA3041"/>
    <w:rsid w:val="43F6477A"/>
    <w:rsid w:val="45BFBB73"/>
    <w:rsid w:val="46170980"/>
    <w:rsid w:val="461A9C38"/>
    <w:rsid w:val="468B99DA"/>
    <w:rsid w:val="4851A48B"/>
    <w:rsid w:val="4860899E"/>
    <w:rsid w:val="489E8964"/>
    <w:rsid w:val="499E9ED0"/>
    <w:rsid w:val="49D99A1D"/>
    <w:rsid w:val="4BE3EF39"/>
    <w:rsid w:val="4BE585DE"/>
    <w:rsid w:val="4C2EFCF7"/>
    <w:rsid w:val="4C33A2C0"/>
    <w:rsid w:val="4C7DBB3A"/>
    <w:rsid w:val="4C83E49E"/>
    <w:rsid w:val="4D7171B7"/>
    <w:rsid w:val="4DD278E7"/>
    <w:rsid w:val="4FA57247"/>
    <w:rsid w:val="4FB65AB1"/>
    <w:rsid w:val="5022F655"/>
    <w:rsid w:val="5119920F"/>
    <w:rsid w:val="51F6310D"/>
    <w:rsid w:val="527808B6"/>
    <w:rsid w:val="53C78F4C"/>
    <w:rsid w:val="54434611"/>
    <w:rsid w:val="546E2AA4"/>
    <w:rsid w:val="54B01062"/>
    <w:rsid w:val="54FBFF76"/>
    <w:rsid w:val="5653229E"/>
    <w:rsid w:val="58788A67"/>
    <w:rsid w:val="58842999"/>
    <w:rsid w:val="594145BC"/>
    <w:rsid w:val="5C1A8F97"/>
    <w:rsid w:val="5C82BFDC"/>
    <w:rsid w:val="5D06DFE1"/>
    <w:rsid w:val="5D1A4FE9"/>
    <w:rsid w:val="5D5EA5E9"/>
    <w:rsid w:val="5E70D49F"/>
    <w:rsid w:val="5FE5E7A7"/>
    <w:rsid w:val="600AD96E"/>
    <w:rsid w:val="60398176"/>
    <w:rsid w:val="60A2528F"/>
    <w:rsid w:val="60EE1B46"/>
    <w:rsid w:val="6330496A"/>
    <w:rsid w:val="6374CE2D"/>
    <w:rsid w:val="65345F85"/>
    <w:rsid w:val="6536423D"/>
    <w:rsid w:val="658DE3CD"/>
    <w:rsid w:val="6603DDF4"/>
    <w:rsid w:val="678B86BA"/>
    <w:rsid w:val="6896DDA8"/>
    <w:rsid w:val="68F1A10B"/>
    <w:rsid w:val="6902B3A8"/>
    <w:rsid w:val="69D4CE74"/>
    <w:rsid w:val="6A0FD784"/>
    <w:rsid w:val="6AC761B0"/>
    <w:rsid w:val="6AD448D4"/>
    <w:rsid w:val="6C9EC31A"/>
    <w:rsid w:val="6D3640CD"/>
    <w:rsid w:val="6DD1280F"/>
    <w:rsid w:val="6E315D4C"/>
    <w:rsid w:val="6E6525ED"/>
    <w:rsid w:val="6EC2D1FF"/>
    <w:rsid w:val="6F31AF6E"/>
    <w:rsid w:val="710D7895"/>
    <w:rsid w:val="71ADF88A"/>
    <w:rsid w:val="71C02590"/>
    <w:rsid w:val="73153CC6"/>
    <w:rsid w:val="748D9603"/>
    <w:rsid w:val="74C77C2C"/>
    <w:rsid w:val="74D64D56"/>
    <w:rsid w:val="74FB9CBF"/>
    <w:rsid w:val="750419DA"/>
    <w:rsid w:val="758D8960"/>
    <w:rsid w:val="76C5E77F"/>
    <w:rsid w:val="771C8665"/>
    <w:rsid w:val="77D0845A"/>
    <w:rsid w:val="791CE480"/>
    <w:rsid w:val="7A0C17DE"/>
    <w:rsid w:val="7A645217"/>
    <w:rsid w:val="7A6965FA"/>
    <w:rsid w:val="7AE8012E"/>
    <w:rsid w:val="7B327AA7"/>
    <w:rsid w:val="7C1DEA97"/>
    <w:rsid w:val="7DA4E93B"/>
    <w:rsid w:val="7DD417CC"/>
    <w:rsid w:val="7F3F92C3"/>
    <w:rsid w:val="7FCBF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F6E17F"/>
  <w15:chartTrackingRefBased/>
  <w15:docId w15:val="{20BE6C32-9B47-42FB-9286-24EDB1E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21"/>
    <w:pPr>
      <w:spacing w:before="160" w:after="160" w:line="264" w:lineRule="auto"/>
    </w:pPr>
    <w:rPr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8B5"/>
    <w:pPr>
      <w:keepNext/>
      <w:keepLines/>
      <w:pBdr>
        <w:bottom w:val="single" w:sz="4" w:space="8" w:color="BFBFBF" w:themeColor="background1" w:themeShade="BF"/>
      </w:pBdr>
      <w:spacing w:after="200"/>
      <w:outlineLvl w:val="0"/>
    </w:pPr>
    <w:rPr>
      <w:rFonts w:asciiTheme="majorHAnsi" w:eastAsiaTheme="majorEastAsia" w:hAnsiTheme="majorHAnsi" w:cs="Times New Roman (Headings CS)"/>
      <w:spacing w:val="-2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8B5"/>
    <w:pPr>
      <w:keepNext/>
      <w:keepLines/>
      <w:spacing w:before="120" w:after="120" w:line="240" w:lineRule="auto"/>
      <w:outlineLvl w:val="1"/>
    </w:pPr>
    <w:rPr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214C"/>
    <w:pPr>
      <w:framePr w:hSpace="180" w:wrap="around" w:vAnchor="text" w:hAnchor="margin" w:xAlign="center" w:y="107"/>
      <w:tabs>
        <w:tab w:val="left" w:pos="7644"/>
      </w:tabs>
      <w:spacing w:after="0" w:line="192" w:lineRule="auto"/>
      <w:jc w:val="center"/>
    </w:pPr>
    <w:rPr>
      <w:rFonts w:asciiTheme="majorHAnsi" w:eastAsiaTheme="majorEastAsia" w:hAnsiTheme="majorHAnsi" w:cs="Times New Roman (Headings CS)"/>
      <w:spacing w:val="-40"/>
      <w:kern w:val="28"/>
      <w:sz w:val="130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214C"/>
    <w:rPr>
      <w:rFonts w:asciiTheme="majorHAnsi" w:eastAsiaTheme="majorEastAsia" w:hAnsiTheme="majorHAnsi" w:cs="Times New Roman (Headings CS)"/>
      <w:color w:val="000000" w:themeColor="text1"/>
      <w:spacing w:val="-40"/>
      <w:kern w:val="28"/>
      <w:sz w:val="130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18"/>
    <w:pPr>
      <w:framePr w:hSpace="180" w:wrap="around" w:vAnchor="text" w:hAnchor="margin" w:xAlign="center" w:y="107"/>
      <w:numPr>
        <w:ilvl w:val="1"/>
      </w:numPr>
      <w:spacing w:before="120" w:after="0" w:line="240" w:lineRule="auto"/>
      <w:ind w:left="101"/>
    </w:pPr>
    <w:rPr>
      <w:rFonts w:asciiTheme="majorHAnsi" w:hAnsiTheme="majorHAnsi" w:cs="Times New Roman (Body CS)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A1A18"/>
    <w:rPr>
      <w:rFonts w:asciiTheme="majorHAnsi" w:hAnsiTheme="majorHAnsi" w:cs="Times New Roman (Body CS)"/>
      <w:color w:val="000000" w:themeColor="text1"/>
      <w:sz w:val="22"/>
      <w:szCs w:val="32"/>
    </w:rPr>
  </w:style>
  <w:style w:type="paragraph" w:styleId="NoSpacing">
    <w:name w:val="No Spacing"/>
    <w:uiPriority w:val="1"/>
    <w:qFormat/>
    <w:rsid w:val="007838B5"/>
    <w:pPr>
      <w:spacing w:after="0" w:line="240" w:lineRule="auto"/>
    </w:pPr>
    <w:rPr>
      <w:sz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99"/>
    <w:qFormat/>
    <w:rsid w:val="004513CB"/>
    <w:rPr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86F"/>
    <w:rPr>
      <w:sz w:val="16"/>
    </w:rPr>
  </w:style>
  <w:style w:type="paragraph" w:styleId="Footer">
    <w:name w:val="footer"/>
    <w:basedOn w:val="Normal"/>
    <w:link w:val="FooterChar"/>
    <w:uiPriority w:val="99"/>
    <w:qFormat/>
    <w:rsid w:val="00F92C31"/>
    <w:pPr>
      <w:tabs>
        <w:tab w:val="right" w:pos="9270"/>
      </w:tabs>
      <w:spacing w:after="0" w:line="240" w:lineRule="auto"/>
    </w:pPr>
    <w:rPr>
      <w:rFonts w:eastAsiaTheme="majorEastAsia" w:cstheme="majorBidi"/>
      <w:caps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92C31"/>
    <w:rPr>
      <w:rFonts w:eastAsiaTheme="majorEastAsia" w:cstheme="majorBidi"/>
      <w:caps/>
      <w:color w:val="000000" w:themeColor="tex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38B5"/>
    <w:rPr>
      <w:rFonts w:asciiTheme="majorHAnsi" w:eastAsiaTheme="majorEastAsia" w:hAnsiTheme="majorHAnsi" w:cs="Times New Roman (Headings CS)"/>
      <w:color w:val="000000" w:themeColor="text1"/>
      <w:spacing w:val="-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686F"/>
    <w:rPr>
      <w:b/>
      <w:bCs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qFormat/>
    <w:rsid w:val="00D3681E"/>
    <w:pPr>
      <w:pBdr>
        <w:bottom w:val="none" w:sz="0" w:space="0" w:color="auto"/>
      </w:pBdr>
      <w:spacing w:after="240"/>
      <w:outlineLvl w:val="9"/>
    </w:pPr>
    <w:rPr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DA042A"/>
    <w:pPr>
      <w:numPr>
        <w:numId w:val="4"/>
      </w:numPr>
      <w:tabs>
        <w:tab w:val="right" w:leader="dot" w:pos="9317"/>
      </w:tabs>
      <w:spacing w:before="320" w:after="80" w:line="240" w:lineRule="auto"/>
    </w:pPr>
    <w:rPr>
      <w:rFonts w:asciiTheme="majorHAnsi" w:hAnsiTheme="majorHAnsi"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rsid w:val="00DA042A"/>
    <w:pPr>
      <w:tabs>
        <w:tab w:val="right" w:leader="dot" w:pos="9317"/>
      </w:tabs>
      <w:spacing w:before="0" w:after="100" w:line="216" w:lineRule="auto"/>
      <w:ind w:left="720"/>
    </w:pPr>
    <w:rPr>
      <w:sz w:val="20"/>
      <w:szCs w:val="22"/>
    </w:rPr>
  </w:style>
  <w:style w:type="character" w:styleId="Hyperlink">
    <w:name w:val="Hyperlink"/>
    <w:basedOn w:val="DefaultParagraphFont"/>
    <w:uiPriority w:val="99"/>
    <w:rsid w:val="00D26EA5"/>
    <w:rPr>
      <w:rFonts w:asciiTheme="minorHAnsi" w:eastAsiaTheme="minorEastAsia" w:hAnsiTheme="minorHAnsi" w:cstheme="minorBidi"/>
      <w:b/>
      <w:bCs/>
      <w:noProof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6F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C7E2FA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F92C31"/>
    <w:pPr>
      <w:ind w:right="576"/>
    </w:pPr>
    <w:rPr>
      <w:rFonts w:eastAsiaTheme="majorEastAsia" w:cstheme="majorBidi"/>
      <w:iCs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6F"/>
    <w:rPr>
      <w:rFonts w:asciiTheme="majorHAnsi" w:eastAsiaTheme="majorEastAsia" w:hAnsiTheme="majorHAnsi" w:cstheme="majorBidi"/>
      <w:i/>
      <w:iCs/>
      <w:color w:val="0B5294" w:themeColor="accent1" w:themeShade="BF"/>
      <w:sz w:val="16"/>
    </w:rPr>
  </w:style>
  <w:style w:type="table" w:customStyle="1" w:styleId="FinancialTable">
    <w:name w:val="Financial Table"/>
    <w:basedOn w:val="TableNormal"/>
    <w:uiPriority w:val="99"/>
    <w:rsid w:val="000B6478"/>
    <w:pPr>
      <w:spacing w:before="60" w:after="60" w:line="240" w:lineRule="auto"/>
    </w:pPr>
    <w:tblPr>
      <w:tblStyleRowBandSize w:val="1"/>
      <w:tblBorders>
        <w:top w:val="single" w:sz="4" w:space="0" w:color="2191C9" w:themeColor="background2" w:themeShade="80"/>
        <w:left w:val="single" w:sz="4" w:space="0" w:color="2191C9" w:themeColor="background2" w:themeShade="80"/>
        <w:bottom w:val="single" w:sz="4" w:space="0" w:color="2191C9" w:themeColor="background2" w:themeShade="80"/>
        <w:right w:val="single" w:sz="4" w:space="0" w:color="2191C9" w:themeColor="background2" w:themeShade="80"/>
        <w:insideH w:val="single" w:sz="4" w:space="0" w:color="2191C9" w:themeColor="background2" w:themeShade="80"/>
        <w:insideV w:val="single" w:sz="4" w:space="0" w:color="2191C9" w:themeColor="background2" w:themeShade="80"/>
      </w:tblBorders>
    </w:tblPr>
    <w:tblStylePr w:type="firstRow">
      <w:pPr>
        <w:jc w:val="left"/>
      </w:pPr>
      <w:rPr>
        <w:rFonts w:asciiTheme="majorHAnsi" w:hAnsiTheme="majorHAnsi"/>
        <w:b w:val="0"/>
        <w:caps/>
        <w:smallCaps w:val="0"/>
        <w:color w:val="FFFFFF" w:themeColor="background1"/>
        <w:sz w:val="16"/>
        <w:u w:val="none"/>
      </w:rPr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nil"/>
          <w:insideV w:val="nil"/>
          <w:tl2br w:val="nil"/>
          <w:tr2bl w:val="nil"/>
        </w:tcBorders>
        <w:shd w:val="clear" w:color="auto" w:fill="000000" w:themeFill="text1"/>
        <w:vAlign w:val="center"/>
      </w:tcPr>
    </w:tblStylePr>
    <w:tblStylePr w:type="lastRow">
      <w:rPr>
        <w:rFonts w:asciiTheme="majorHAnsi" w:hAnsiTheme="majorHAnsi"/>
        <w:b/>
        <w:caps/>
        <w:smallCaps w:val="0"/>
        <w:color w:val="0F6FC6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1Horz"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single" w:sz="4" w:space="0" w:color="2191C9" w:themeColor="background2" w:themeShade="80"/>
          <w:insideV w:val="single" w:sz="4" w:space="0" w:color="2191C9" w:themeColor="background2" w:themeShade="80"/>
          <w:tl2br w:val="nil"/>
          <w:tr2bl w:val="nil"/>
        </w:tcBorders>
        <w:shd w:val="clear" w:color="auto" w:fill="B3DDF2" w:themeFill="background2" w:themeFillShade="E6"/>
      </w:tcPr>
    </w:tblStylePr>
    <w:tblStylePr w:type="band2Horz">
      <w:rPr>
        <w:color w:val="0F6FC6" w:themeColor="accent1"/>
      </w:rPr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single" w:sz="4" w:space="0" w:color="2191C9" w:themeColor="background2" w:themeShade="80"/>
          <w:insideV w:val="single" w:sz="4" w:space="0" w:color="2191C9" w:themeColor="background2" w:themeShade="80"/>
          <w:tl2br w:val="nil"/>
          <w:tr2bl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rsid w:val="00D3681E"/>
    <w:pPr>
      <w:tabs>
        <w:tab w:val="right" w:leader="dot" w:pos="9350"/>
      </w:tabs>
      <w:spacing w:after="100" w:line="240" w:lineRule="auto"/>
      <w:ind w:left="1427"/>
    </w:pPr>
    <w:rPr>
      <w:rFonts w:ascii="Univers" w:hAnsi="Univers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533521"/>
    <w:pPr>
      <w:numPr>
        <w:numId w:val="2"/>
      </w:numPr>
      <w:spacing w:before="100" w:after="100"/>
    </w:pPr>
  </w:style>
  <w:style w:type="character" w:styleId="Strong">
    <w:name w:val="Strong"/>
    <w:basedOn w:val="DefaultParagraphFont"/>
    <w:uiPriority w:val="22"/>
    <w:qFormat/>
    <w:rsid w:val="00C627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2A82"/>
    <w:rPr>
      <w:color w:val="85DFD0" w:themeColor="followedHyperlink"/>
      <w:u w:val="single"/>
    </w:rPr>
  </w:style>
  <w:style w:type="paragraph" w:customStyle="1" w:styleId="TableTop">
    <w:name w:val="Table Top"/>
    <w:basedOn w:val="Normal"/>
    <w:qFormat/>
    <w:rsid w:val="000B6478"/>
    <w:pPr>
      <w:spacing w:before="60" w:after="60" w:line="240" w:lineRule="auto"/>
    </w:pPr>
    <w:rPr>
      <w:rFonts w:asciiTheme="majorHAnsi" w:hAnsiTheme="majorHAnsi" w:cs="Times New Roman (Body CS)"/>
      <w:color w:val="FFFFFF" w:themeColor="background1"/>
    </w:rPr>
  </w:style>
  <w:style w:type="paragraph" w:customStyle="1" w:styleId="Tabletext">
    <w:name w:val="Table text"/>
    <w:basedOn w:val="Normal"/>
    <w:qFormat/>
    <w:rsid w:val="00F92C31"/>
    <w:pPr>
      <w:spacing w:before="60" w:after="60" w:line="240" w:lineRule="auto"/>
    </w:pPr>
  </w:style>
  <w:style w:type="paragraph" w:customStyle="1" w:styleId="Tabletext2">
    <w:name w:val="Table text 2"/>
    <w:basedOn w:val="Normal"/>
    <w:qFormat/>
    <w:rsid w:val="00F92C31"/>
    <w:pPr>
      <w:spacing w:before="60" w:after="60" w:line="240" w:lineRule="auto"/>
      <w:ind w:left="216"/>
    </w:pPr>
  </w:style>
  <w:style w:type="paragraph" w:customStyle="1" w:styleId="Tablebody">
    <w:name w:val="Table body"/>
    <w:basedOn w:val="Normal"/>
    <w:semiHidden/>
    <w:qFormat/>
    <w:rsid w:val="005D7420"/>
    <w:pPr>
      <w:tabs>
        <w:tab w:val="left" w:pos="1945"/>
      </w:tabs>
      <w:spacing w:before="60" w:after="60" w:line="240" w:lineRule="auto"/>
    </w:pPr>
  </w:style>
  <w:style w:type="paragraph" w:customStyle="1" w:styleId="TableTextBottom">
    <w:name w:val="Table Text Bottom"/>
    <w:basedOn w:val="Normal"/>
    <w:qFormat/>
    <w:rsid w:val="00E078D2"/>
    <w:pPr>
      <w:spacing w:before="60" w:after="60" w:line="240" w:lineRule="auto"/>
    </w:pPr>
    <w:rPr>
      <w:rFonts w:asciiTheme="majorHAnsi" w:hAnsiTheme="majorHAnsi"/>
      <w:b/>
      <w:caps/>
    </w:rPr>
  </w:style>
  <w:style w:type="paragraph" w:customStyle="1" w:styleId="TableBodyBottom">
    <w:name w:val="Table Body Bottom"/>
    <w:basedOn w:val="Normal"/>
    <w:semiHidden/>
    <w:qFormat/>
    <w:rsid w:val="00E078D2"/>
    <w:pPr>
      <w:tabs>
        <w:tab w:val="left" w:pos="0"/>
        <w:tab w:val="decimal" w:pos="1420"/>
      </w:tabs>
      <w:spacing w:before="60" w:after="60" w:line="240" w:lineRule="auto"/>
    </w:pPr>
    <w:rPr>
      <w:rFonts w:asciiTheme="majorHAnsi" w:hAnsiTheme="majorHAnsi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0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D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D2"/>
    <w:rPr>
      <w:b/>
      <w:bCs/>
    </w:rPr>
  </w:style>
  <w:style w:type="paragraph" w:customStyle="1" w:styleId="Subtitle2">
    <w:name w:val="Subtitle 2"/>
    <w:basedOn w:val="Normal"/>
    <w:qFormat/>
    <w:rsid w:val="004513CB"/>
    <w:pPr>
      <w:numPr>
        <w:ilvl w:val="1"/>
      </w:numPr>
      <w:spacing w:before="400" w:after="120" w:line="240" w:lineRule="auto"/>
    </w:pPr>
    <w:rPr>
      <w:rFonts w:cs="Times New Roman (Body CS)"/>
      <w:b/>
      <w:sz w:val="2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F51A8A"/>
  </w:style>
  <w:style w:type="table" w:styleId="ListTable1Light">
    <w:name w:val="List Table 1 Light"/>
    <w:basedOn w:val="TableNormal"/>
    <w:uiPriority w:val="46"/>
    <w:rsid w:val="001874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874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31E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1">
    <w:name w:val="Style1"/>
    <w:uiPriority w:val="99"/>
    <w:rsid w:val="007E2EC9"/>
    <w:pPr>
      <w:numPr>
        <w:numId w:val="12"/>
      </w:numPr>
    </w:pPr>
  </w:style>
  <w:style w:type="numbering" w:customStyle="1" w:styleId="Style11">
    <w:name w:val="Style11"/>
    <w:uiPriority w:val="99"/>
    <w:rsid w:val="00D6429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se\AppData\Roaming\Microsoft\Templates\Business%20plan%20(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33157-729C-47D5-AD5E-FC3FB9D64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9D7B2-FA22-4EA1-B8E8-540CC61B4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4B18FD-842F-4764-97CD-29A7824DBEB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C6FDD6E-4346-4693-84FD-0C9945B6F56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plan (design)</Template>
  <TotalTime>1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Links>
    <vt:vector size="246" baseType="variant"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_Toc162543440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_Toc162543439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_Toc162543438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_Toc162543437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_Toc162543436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_Toc162543435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_Toc162543434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_Toc162543433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_Toc162543432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_Toc162543431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_Toc162543430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_Toc162543429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_Toc162543428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_Toc162543427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_Toc162543426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_Toc162543425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_Toc162543424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_Toc162543423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_Toc162543422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_Toc162543421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_Toc162543420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_Toc162543419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_Toc162543418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_Toc162543417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_Toc162543416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_Toc162543415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_Toc162543414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_Toc162543413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_Toc162543412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_Toc162543411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_Toc162543410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_Toc162543409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_Toc162543408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_Toc162543407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_Toc162543406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_Toc162543405</vt:lpwstr>
      </vt:variant>
      <vt:variant>
        <vt:i4>7602185</vt:i4>
      </vt:variant>
      <vt:variant>
        <vt:i4>12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9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6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Hamilton</dc:creator>
  <cp:keywords/>
  <dc:description/>
  <cp:lastModifiedBy>Gabriel Hamilton</cp:lastModifiedBy>
  <cp:revision>2</cp:revision>
  <cp:lastPrinted>2025-06-25T17:11:00Z</cp:lastPrinted>
  <dcterms:created xsi:type="dcterms:W3CDTF">2025-06-25T21:20:00Z</dcterms:created>
  <dcterms:modified xsi:type="dcterms:W3CDTF">2025-06-25T21:20:00Z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